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9A2D4" w14:textId="77777777" w:rsidR="0099316F" w:rsidRPr="00AD3D92" w:rsidRDefault="0099316F" w:rsidP="00F80991">
      <w:pPr>
        <w:sectPr w:rsidR="0099316F" w:rsidRPr="00AD3D92" w:rsidSect="00A215F4">
          <w:footerReference w:type="default" r:id="rId11"/>
          <w:pgSz w:w="12240" w:h="15840"/>
          <w:pgMar w:top="288" w:right="1440" w:bottom="1440" w:left="1440" w:header="720" w:footer="720" w:gutter="0"/>
          <w:pgBorders w:offsetFrom="page">
            <w:top w:val="single" w:sz="12" w:space="24" w:color="00377A"/>
            <w:left w:val="single" w:sz="12" w:space="24" w:color="00377A"/>
            <w:bottom w:val="single" w:sz="12" w:space="24" w:color="00377A"/>
            <w:right w:val="single" w:sz="12" w:space="24" w:color="00377A"/>
          </w:pgBorders>
          <w:cols w:space="720"/>
          <w:docGrid w:linePitch="360"/>
        </w:sectPr>
      </w:pPr>
    </w:p>
    <w:p w14:paraId="047897F4" w14:textId="5020E36E" w:rsidR="00095288" w:rsidRPr="00095288" w:rsidRDefault="00A51DE8" w:rsidP="00FE65B4">
      <w:pPr>
        <w:pStyle w:val="Title"/>
        <w:rPr>
          <w:color w:val="000000"/>
          <w:shd w:val="clear" w:color="auto" w:fill="auto"/>
        </w:rPr>
      </w:pPr>
      <w:r>
        <w:rPr>
          <w:shd w:val="clear" w:color="auto" w:fill="auto"/>
        </w:rPr>
        <w:t>Compose Email List of Failing Students</w:t>
      </w:r>
    </w:p>
    <w:p w14:paraId="21AC129C" w14:textId="769578F1" w:rsidR="00A51DE8" w:rsidRPr="00FE65B4" w:rsidRDefault="005244EE" w:rsidP="00FE65B4">
      <w:pPr>
        <w:pStyle w:val="Heading1"/>
      </w:pPr>
      <w:r>
        <w:t xml:space="preserve">I. </w:t>
      </w:r>
      <w:r w:rsidRPr="005244EE">
        <w:t xml:space="preserve"> E</w:t>
      </w:r>
      <w:r w:rsidR="00A51DE8" w:rsidRPr="005244EE">
        <w:t>xport Your Existing Grades</w:t>
      </w:r>
    </w:p>
    <w:p w14:paraId="3555339C" w14:textId="681A76AC" w:rsidR="00A51DE8" w:rsidRPr="007C5539" w:rsidRDefault="00A51DE8" w:rsidP="007C5539">
      <w:pPr>
        <w:pStyle w:val="ListParagraph"/>
        <w:numPr>
          <w:ilvl w:val="0"/>
          <w:numId w:val="41"/>
        </w:numPr>
        <w:rPr>
          <w:b/>
          <w:bCs/>
        </w:rPr>
      </w:pPr>
      <w:r>
        <w:t>First, navigate to your gradebook in D2L (</w:t>
      </w:r>
      <w:r w:rsidRPr="007C5539">
        <w:rPr>
          <w:b/>
          <w:bCs/>
        </w:rPr>
        <w:t>Evaluation &gt; Grades).</w:t>
      </w:r>
    </w:p>
    <w:p w14:paraId="5FC3ED68" w14:textId="6F96DA86" w:rsidR="00A51DE8" w:rsidRDefault="00A51DE8" w:rsidP="007C5539">
      <w:pPr>
        <w:pStyle w:val="ListParagraph"/>
        <w:numPr>
          <w:ilvl w:val="0"/>
          <w:numId w:val="41"/>
        </w:numPr>
      </w:pPr>
      <w:r>
        <w:t xml:space="preserve">On the </w:t>
      </w:r>
      <w:r w:rsidRPr="007C5539">
        <w:rPr>
          <w:b/>
          <w:bCs/>
        </w:rPr>
        <w:t>Enter Grades</w:t>
      </w:r>
      <w:r>
        <w:t xml:space="preserve"> view, select </w:t>
      </w:r>
      <w:r w:rsidRPr="007C5539">
        <w:rPr>
          <w:b/>
          <w:bCs/>
        </w:rPr>
        <w:t>Export</w:t>
      </w:r>
      <w:r>
        <w:t>.</w:t>
      </w:r>
    </w:p>
    <w:p w14:paraId="2FC426D2" w14:textId="18F07900" w:rsidR="00A51DE8" w:rsidRPr="00A51DE8" w:rsidRDefault="007C5539" w:rsidP="00FE65B4">
      <w:pPr>
        <w:pStyle w:val="BorderBox"/>
      </w:pPr>
      <w:r w:rsidRPr="00FE65B4">
        <w:drawing>
          <wp:inline distT="0" distB="0" distL="0" distR="0" wp14:anchorId="5C5EBA28" wp14:editId="649BABE1">
            <wp:extent cx="5418455" cy="3021830"/>
            <wp:effectExtent l="0" t="0" r="0" b="7620"/>
            <wp:docPr id="2074341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413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4052" cy="302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122" w14:textId="0B86A6CB" w:rsidR="007C5539" w:rsidRDefault="007C5539" w:rsidP="007C5539">
      <w:pPr>
        <w:pStyle w:val="ListParagraph"/>
        <w:numPr>
          <w:ilvl w:val="0"/>
          <w:numId w:val="41"/>
        </w:numPr>
      </w:pPr>
      <w:r>
        <w:t xml:space="preserve">In the </w:t>
      </w:r>
      <w:r w:rsidRPr="007C5539">
        <w:rPr>
          <w:b/>
          <w:bCs/>
        </w:rPr>
        <w:t>Export Options</w:t>
      </w:r>
      <w:r>
        <w:t>:</w:t>
      </w:r>
    </w:p>
    <w:p w14:paraId="2C75FABD" w14:textId="3E2F4D9A" w:rsidR="007C5539" w:rsidRPr="007C5539" w:rsidRDefault="007C5539" w:rsidP="007C5539">
      <w:pPr>
        <w:pStyle w:val="MainBullet"/>
      </w:pPr>
      <w:r>
        <w:rPr>
          <w:rStyle w:val="MainBulletChar"/>
        </w:rPr>
        <w:t>M</w:t>
      </w:r>
      <w:r w:rsidRPr="007C5539">
        <w:rPr>
          <w:rStyle w:val="MainBulletChar"/>
        </w:rPr>
        <w:t>ake sure that “</w:t>
      </w:r>
      <w:r w:rsidRPr="007C5539">
        <w:rPr>
          <w:rStyle w:val="MainBulletChar"/>
          <w:b/>
          <w:bCs/>
        </w:rPr>
        <w:t>Points grade</w:t>
      </w:r>
      <w:r w:rsidRPr="007C5539">
        <w:rPr>
          <w:rStyle w:val="MainBulletChar"/>
        </w:rPr>
        <w:t xml:space="preserve">” is checked under </w:t>
      </w:r>
      <w:r w:rsidRPr="007C5539">
        <w:rPr>
          <w:rStyle w:val="MainBulletChar"/>
          <w:b/>
          <w:bCs/>
        </w:rPr>
        <w:t>Grade Values</w:t>
      </w:r>
      <w:r>
        <w:rPr>
          <w:rStyle w:val="MainBulletChar"/>
        </w:rPr>
        <w:t>.</w:t>
      </w:r>
    </w:p>
    <w:p w14:paraId="4074C998" w14:textId="0EC888A8" w:rsidR="00A51DE8" w:rsidRPr="007C5539" w:rsidRDefault="007C5539" w:rsidP="007C5539">
      <w:pPr>
        <w:pStyle w:val="MainBullet"/>
      </w:pPr>
      <w:r>
        <w:t>Check “</w:t>
      </w:r>
      <w:r w:rsidRPr="007C5539">
        <w:rPr>
          <w:b/>
          <w:bCs/>
        </w:rPr>
        <w:t>Email</w:t>
      </w:r>
      <w:r>
        <w:t xml:space="preserve">” under </w:t>
      </w:r>
      <w:r w:rsidRPr="007C5539">
        <w:rPr>
          <w:b/>
          <w:bCs/>
        </w:rPr>
        <w:t>User Details</w:t>
      </w:r>
      <w:r>
        <w:t>.</w:t>
      </w:r>
    </w:p>
    <w:p w14:paraId="45EA58CD" w14:textId="0CEA44D3" w:rsidR="00A51DE8" w:rsidRDefault="007C5539" w:rsidP="00FE65B4">
      <w:pPr>
        <w:pStyle w:val="BorderBox"/>
      </w:pPr>
      <w:r>
        <w:lastRenderedPageBreak/>
        <w:drawing>
          <wp:inline distT="0" distB="0" distL="0" distR="0" wp14:anchorId="125F15CB" wp14:editId="187C63A9">
            <wp:extent cx="4333333" cy="7276190"/>
            <wp:effectExtent l="0" t="0" r="0" b="1270"/>
            <wp:docPr id="108757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66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7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9047" w14:textId="77777777" w:rsidR="007C5539" w:rsidRDefault="007C5539" w:rsidP="007C5539"/>
    <w:p w14:paraId="0541A521" w14:textId="77777777" w:rsidR="007C5539" w:rsidRDefault="007C5539" w:rsidP="007C5539"/>
    <w:p w14:paraId="4086AEBB" w14:textId="77777777" w:rsidR="007C5539" w:rsidRDefault="007C5539" w:rsidP="007C5539"/>
    <w:p w14:paraId="75325483" w14:textId="77777777" w:rsidR="007C5539" w:rsidRDefault="007C5539" w:rsidP="007C5539"/>
    <w:p w14:paraId="2434C85C" w14:textId="77777777" w:rsidR="007C5539" w:rsidRDefault="007C5539" w:rsidP="007C5539"/>
    <w:p w14:paraId="04365238" w14:textId="15C7CBD2" w:rsidR="00A51DE8" w:rsidRPr="00FB0152" w:rsidRDefault="007C5539" w:rsidP="00FB0152">
      <w:pPr>
        <w:pStyle w:val="ListParagraph"/>
        <w:numPr>
          <w:ilvl w:val="0"/>
          <w:numId w:val="41"/>
        </w:numPr>
      </w:pPr>
      <w:r>
        <w:lastRenderedPageBreak/>
        <w:t>Scroll down and check ONLY “</w:t>
      </w:r>
      <w:r w:rsidRPr="007C5539">
        <w:rPr>
          <w:b/>
          <w:bCs/>
        </w:rPr>
        <w:t>Final Calculated Grade</w:t>
      </w:r>
      <w:r>
        <w:t>”.</w:t>
      </w:r>
      <w:r w:rsidR="00FB0152">
        <w:t xml:space="preserve"> </w:t>
      </w:r>
      <w:r>
        <w:t xml:space="preserve">Finally, click </w:t>
      </w:r>
      <w:r w:rsidRPr="00FB0152">
        <w:rPr>
          <w:b/>
          <w:bCs/>
        </w:rPr>
        <w:t>“Export to CSV</w:t>
      </w:r>
      <w:r>
        <w:t>”</w:t>
      </w:r>
      <w:r w:rsidR="00F234A2">
        <w:t xml:space="preserve"> and click “</w:t>
      </w:r>
      <w:r w:rsidR="00F234A2" w:rsidRPr="00FB0152">
        <w:rPr>
          <w:b/>
          <w:bCs/>
        </w:rPr>
        <w:t>Download</w:t>
      </w:r>
      <w:r w:rsidR="00F234A2">
        <w:t>”.</w:t>
      </w:r>
    </w:p>
    <w:p w14:paraId="3F3905E4" w14:textId="7F1B5470" w:rsidR="007C5539" w:rsidRPr="007C5539" w:rsidRDefault="007C5539" w:rsidP="00FE65B4">
      <w:pPr>
        <w:pStyle w:val="BorderBox"/>
      </w:pPr>
      <w:r>
        <w:drawing>
          <wp:inline distT="0" distB="0" distL="0" distR="0" wp14:anchorId="56833A28" wp14:editId="321004FE">
            <wp:extent cx="4609524" cy="1819048"/>
            <wp:effectExtent l="0" t="0" r="635" b="0"/>
            <wp:docPr id="115240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0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6A77" w14:textId="60186D37" w:rsidR="00AD3D92" w:rsidRPr="00641BFE" w:rsidRDefault="005244EE" w:rsidP="00FE65B4">
      <w:pPr>
        <w:pStyle w:val="Heading1"/>
      </w:pPr>
      <w:r>
        <w:t xml:space="preserve">II. </w:t>
      </w:r>
      <w:r w:rsidR="00FB0152">
        <w:t>Generate the Mailing List</w:t>
      </w:r>
    </w:p>
    <w:p w14:paraId="2E3C624D" w14:textId="47BB638E" w:rsidR="00390604" w:rsidRDefault="00A45E05" w:rsidP="005C70D9">
      <w:pPr>
        <w:pStyle w:val="ListParagraph"/>
        <w:numPr>
          <w:ilvl w:val="0"/>
          <w:numId w:val="42"/>
        </w:numPr>
      </w:pPr>
      <w:r>
        <w:t>Launch the</w:t>
      </w:r>
      <w:r w:rsidRPr="005C70D9">
        <w:rPr>
          <w:b/>
          <w:bCs/>
          <w:i/>
          <w:iCs/>
        </w:rPr>
        <w:t xml:space="preserve"> </w:t>
      </w:r>
      <w:proofErr w:type="spellStart"/>
      <w:r w:rsidRPr="005C70D9">
        <w:rPr>
          <w:b/>
          <w:bCs/>
          <w:i/>
          <w:iCs/>
        </w:rPr>
        <w:t>MailingListByGradeRange</w:t>
      </w:r>
      <w:proofErr w:type="spellEnd"/>
      <w:r>
        <w:t xml:space="preserve"> executable, import the file</w:t>
      </w:r>
      <w:r w:rsidR="005C70D9">
        <w:t xml:space="preserve">, and then click </w:t>
      </w:r>
      <w:r w:rsidR="005C70D9" w:rsidRPr="005C70D9">
        <w:rPr>
          <w:b/>
          <w:bCs/>
        </w:rPr>
        <w:t>Calculate</w:t>
      </w:r>
      <w:r w:rsidR="005C70D9">
        <w:t>.</w:t>
      </w:r>
    </w:p>
    <w:p w14:paraId="6919C9B0" w14:textId="38D8B8A5" w:rsidR="005C70D9" w:rsidRDefault="005C70D9" w:rsidP="00FE65B4">
      <w:pPr>
        <w:pStyle w:val="BorderBox"/>
      </w:pPr>
      <w:r>
        <w:drawing>
          <wp:inline distT="0" distB="0" distL="0" distR="0" wp14:anchorId="6D3067F5" wp14:editId="1F1352B7">
            <wp:extent cx="5377218" cy="3194533"/>
            <wp:effectExtent l="0" t="0" r="0" b="6350"/>
            <wp:docPr id="910112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1243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3051" cy="31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B21DD" w14:textId="317E51EA" w:rsidR="005C70D9" w:rsidRDefault="005C70D9" w:rsidP="005C70D9">
      <w:pPr>
        <w:pStyle w:val="ListParagraph"/>
        <w:numPr>
          <w:ilvl w:val="0"/>
          <w:numId w:val="42"/>
        </w:numPr>
      </w:pPr>
      <w:r>
        <w:t xml:space="preserve">Select the top </w:t>
      </w:r>
      <w:r>
        <w:rPr>
          <w:b/>
          <w:bCs/>
        </w:rPr>
        <w:t xml:space="preserve">Copy </w:t>
      </w:r>
      <w:r>
        <w:t xml:space="preserve">button to copy the mailing list to your keyboard. When you compose your email, paste the mailing list in the </w:t>
      </w:r>
      <w:r>
        <w:rPr>
          <w:b/>
          <w:bCs/>
        </w:rPr>
        <w:t>BCC</w:t>
      </w:r>
      <w:r>
        <w:t xml:space="preserve"> field so students can reply to you individually.</w:t>
      </w:r>
    </w:p>
    <w:p w14:paraId="502CDCEF" w14:textId="1303B571" w:rsidR="005C70D9" w:rsidRDefault="005C70D9" w:rsidP="00FE65B4">
      <w:pPr>
        <w:pStyle w:val="BorderBox"/>
      </w:pPr>
      <w:r>
        <w:lastRenderedPageBreak/>
        <w:drawing>
          <wp:inline distT="0" distB="0" distL="0" distR="0" wp14:anchorId="1054755D" wp14:editId="6A1B1C58">
            <wp:extent cx="5541010" cy="3357245"/>
            <wp:effectExtent l="0" t="0" r="2540" b="0"/>
            <wp:docPr id="878624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24560" name="Picture 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5B97" w14:textId="77777777" w:rsidR="005C70D9" w:rsidRPr="00F80991" w:rsidRDefault="005C70D9" w:rsidP="005C70D9"/>
    <w:sectPr w:rsidR="005C70D9" w:rsidRPr="00F80991" w:rsidSect="005244EE">
      <w:type w:val="continuous"/>
      <w:pgSz w:w="12240" w:h="15840"/>
      <w:pgMar w:top="576" w:right="1800" w:bottom="1440" w:left="1440" w:header="720" w:footer="720" w:gutter="0"/>
      <w:pgBorders w:offsetFrom="page">
        <w:top w:val="single" w:sz="12" w:space="24" w:color="00377A"/>
        <w:left w:val="single" w:sz="12" w:space="24" w:color="00377A"/>
        <w:bottom w:val="single" w:sz="12" w:space="24" w:color="00377A"/>
        <w:right w:val="single" w:sz="12" w:space="24" w:color="00377A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4F666" w14:textId="77777777" w:rsidR="006E5FE6" w:rsidRDefault="006E5FE6" w:rsidP="00F80991">
      <w:r>
        <w:separator/>
      </w:r>
    </w:p>
    <w:p w14:paraId="69CD7175" w14:textId="77777777" w:rsidR="006E5FE6" w:rsidRDefault="006E5FE6" w:rsidP="00F80991"/>
  </w:endnote>
  <w:endnote w:type="continuationSeparator" w:id="0">
    <w:p w14:paraId="07899C34" w14:textId="77777777" w:rsidR="006E5FE6" w:rsidRDefault="006E5FE6" w:rsidP="00F80991">
      <w:r>
        <w:continuationSeparator/>
      </w:r>
    </w:p>
    <w:p w14:paraId="453A1E4E" w14:textId="77777777" w:rsidR="006E5FE6" w:rsidRDefault="006E5FE6" w:rsidP="00F80991"/>
  </w:endnote>
  <w:endnote w:type="continuationNotice" w:id="1">
    <w:p w14:paraId="39A09E48" w14:textId="77777777" w:rsidR="006E5FE6" w:rsidRDefault="006E5FE6" w:rsidP="00F80991"/>
    <w:p w14:paraId="61E50ECA" w14:textId="77777777" w:rsidR="006E5FE6" w:rsidRDefault="006E5FE6" w:rsidP="00F80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irong">
    <w:charset w:val="DE"/>
    <w:family w:val="auto"/>
    <w:pitch w:val="variable"/>
    <w:sig w:usb0="21000007" w:usb1="00000001" w:usb2="00000000" w:usb3="00000000" w:csb0="00010193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Kanit Light">
    <w:altName w:val="Browallia New"/>
    <w:charset w:val="00"/>
    <w:family w:val="auto"/>
    <w:pitch w:val="variable"/>
    <w:sig w:usb0="A10000FF" w:usb1="5000207B" w:usb2="00000000" w:usb3="00000000" w:csb0="00010193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4E9D8" w14:textId="451B3FE5" w:rsidR="00227262" w:rsidRPr="00315214" w:rsidRDefault="00C720B9" w:rsidP="00F80991">
    <w:pPr>
      <w:pStyle w:val="Footer"/>
      <w:rPr>
        <w:rFonts w:ascii="Georgia" w:hAnsi="Georgia"/>
        <w:i/>
        <w:iCs/>
      </w:rPr>
    </w:pPr>
    <w:r w:rsidRPr="00315214">
      <w:rPr>
        <w:rFonts w:ascii="Georgia" w:hAnsi="Georgia"/>
        <w:i/>
        <w:iCs/>
      </w:rPr>
      <w:t xml:space="preserve">Last modified </w:t>
    </w:r>
    <w:r w:rsidR="005244EE">
      <w:rPr>
        <w:rFonts w:ascii="Georgia" w:hAnsi="Georgia"/>
        <w:i/>
        <w:iCs/>
      </w:rPr>
      <w:t>26</w:t>
    </w:r>
    <w:r w:rsidRPr="00315214">
      <w:rPr>
        <w:rFonts w:ascii="Georgia" w:hAnsi="Georgia"/>
        <w:i/>
        <w:iCs/>
      </w:rPr>
      <w:t xml:space="preserve"> </w:t>
    </w:r>
    <w:r w:rsidR="005244EE">
      <w:rPr>
        <w:rFonts w:ascii="Georgia" w:hAnsi="Georgia"/>
        <w:i/>
        <w:iCs/>
      </w:rPr>
      <w:t>July</w:t>
    </w:r>
    <w:r w:rsidRPr="00315214">
      <w:rPr>
        <w:rFonts w:ascii="Georgia" w:hAnsi="Georgia"/>
        <w:i/>
        <w:iCs/>
      </w:rPr>
      <w:t xml:space="preserve"> 2024</w:t>
    </w:r>
    <w:r w:rsidRPr="00315214">
      <w:rPr>
        <w:rFonts w:ascii="Georgia" w:hAnsi="Georgia"/>
        <w:i/>
        <w:iCs/>
      </w:rPr>
      <w:tab/>
    </w:r>
    <w:r w:rsidRPr="00315214">
      <w:rPr>
        <w:rFonts w:ascii="Georgia" w:hAnsi="Georgia"/>
        <w:i/>
        <w:iCs/>
      </w:rPr>
      <w:tab/>
      <w:t xml:space="preserve">Page </w:t>
    </w:r>
    <w:r w:rsidR="002A0BA8" w:rsidRPr="00315214">
      <w:rPr>
        <w:rFonts w:ascii="Georgia" w:hAnsi="Georgia"/>
        <w:i/>
        <w:iCs/>
        <w:sz w:val="36"/>
        <w:szCs w:val="36"/>
      </w:rPr>
      <w:fldChar w:fldCharType="begin"/>
    </w:r>
    <w:r w:rsidR="002A0BA8" w:rsidRPr="00315214">
      <w:rPr>
        <w:rFonts w:ascii="Georgia" w:hAnsi="Georgia"/>
        <w:i/>
        <w:iCs/>
        <w:sz w:val="36"/>
        <w:szCs w:val="36"/>
      </w:rPr>
      <w:instrText xml:space="preserve"> PAGE   \* MERGEFORMAT </w:instrText>
    </w:r>
    <w:r w:rsidR="002A0BA8" w:rsidRPr="00315214">
      <w:rPr>
        <w:rFonts w:ascii="Georgia" w:hAnsi="Georgia"/>
        <w:i/>
        <w:iCs/>
        <w:sz w:val="36"/>
        <w:szCs w:val="36"/>
      </w:rPr>
      <w:fldChar w:fldCharType="separate"/>
    </w:r>
    <w:r w:rsidR="002A0BA8" w:rsidRPr="00315214">
      <w:rPr>
        <w:rFonts w:ascii="Georgia" w:hAnsi="Georgia"/>
        <w:i/>
        <w:iCs/>
        <w:noProof/>
        <w:sz w:val="36"/>
        <w:szCs w:val="36"/>
      </w:rPr>
      <w:t>1</w:t>
    </w:r>
    <w:r w:rsidR="002A0BA8" w:rsidRPr="00315214">
      <w:rPr>
        <w:rFonts w:ascii="Georgia" w:hAnsi="Georgia"/>
        <w:i/>
        <w:iCs/>
        <w:noProof/>
        <w:sz w:val="36"/>
        <w:szCs w:val="36"/>
      </w:rPr>
      <w:fldChar w:fldCharType="end"/>
    </w:r>
    <w:r w:rsidR="002A0BA8" w:rsidRPr="00315214">
      <w:rPr>
        <w:rFonts w:ascii="Georgia" w:hAnsi="Georgia"/>
        <w:i/>
        <w:iCs/>
      </w:rPr>
      <w:t xml:space="preserve"> </w:t>
    </w:r>
    <w:r w:rsidRPr="00315214">
      <w:rPr>
        <w:rFonts w:ascii="Georgia" w:hAnsi="Georgia"/>
        <w:i/>
        <w:iCs/>
      </w:rPr>
      <w:t xml:space="preserve">of </w:t>
    </w:r>
    <w:r w:rsidR="00315214">
      <w:rPr>
        <w:rFonts w:ascii="Georgia" w:hAnsi="Georgia"/>
        <w:i/>
        <w:iCs/>
      </w:rPr>
      <w:fldChar w:fldCharType="begin"/>
    </w:r>
    <w:r w:rsidR="00315214">
      <w:rPr>
        <w:rFonts w:ascii="Georgia" w:hAnsi="Georgia"/>
        <w:i/>
        <w:iCs/>
      </w:rPr>
      <w:instrText xml:space="preserve"> NUMPAGES   \* MERGEFORMAT </w:instrText>
    </w:r>
    <w:r w:rsidR="00315214">
      <w:rPr>
        <w:rFonts w:ascii="Georgia" w:hAnsi="Georgia"/>
        <w:i/>
        <w:iCs/>
      </w:rPr>
      <w:fldChar w:fldCharType="separate"/>
    </w:r>
    <w:r w:rsidR="00315214">
      <w:rPr>
        <w:rFonts w:ascii="Georgia" w:hAnsi="Georgia"/>
        <w:i/>
        <w:iCs/>
        <w:noProof/>
      </w:rPr>
      <w:t>2</w:t>
    </w:r>
    <w:r w:rsidR="00315214">
      <w:rPr>
        <w:rFonts w:ascii="Georgia" w:hAnsi="Georgia"/>
        <w:i/>
        <w:i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38D97" w14:textId="77777777" w:rsidR="006E5FE6" w:rsidRDefault="006E5FE6" w:rsidP="00F80991">
      <w:r>
        <w:separator/>
      </w:r>
    </w:p>
    <w:p w14:paraId="0A4B9727" w14:textId="77777777" w:rsidR="006E5FE6" w:rsidRDefault="006E5FE6" w:rsidP="00F80991"/>
  </w:footnote>
  <w:footnote w:type="continuationSeparator" w:id="0">
    <w:p w14:paraId="3BF1754A" w14:textId="77777777" w:rsidR="006E5FE6" w:rsidRDefault="006E5FE6" w:rsidP="00F80991">
      <w:r>
        <w:continuationSeparator/>
      </w:r>
    </w:p>
    <w:p w14:paraId="392D70D3" w14:textId="77777777" w:rsidR="006E5FE6" w:rsidRDefault="006E5FE6" w:rsidP="00F80991"/>
  </w:footnote>
  <w:footnote w:type="continuationNotice" w:id="1">
    <w:p w14:paraId="12327571" w14:textId="77777777" w:rsidR="006E5FE6" w:rsidRDefault="006E5FE6" w:rsidP="00F80991"/>
    <w:p w14:paraId="34D039C8" w14:textId="77777777" w:rsidR="006E5FE6" w:rsidRDefault="006E5FE6" w:rsidP="00F809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B51"/>
    <w:multiLevelType w:val="hybridMultilevel"/>
    <w:tmpl w:val="8BD4E9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00143"/>
    <w:multiLevelType w:val="hybridMultilevel"/>
    <w:tmpl w:val="1F902FCE"/>
    <w:lvl w:ilvl="0" w:tplc="069E1F7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02871716"/>
    <w:multiLevelType w:val="hybridMultilevel"/>
    <w:tmpl w:val="4094E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E5A41"/>
    <w:multiLevelType w:val="hybridMultilevel"/>
    <w:tmpl w:val="89F030C2"/>
    <w:lvl w:ilvl="0" w:tplc="AE9E7D70">
      <w:start w:val="1"/>
      <w:numFmt w:val="bullet"/>
      <w:lvlText w:val="·"/>
      <w:lvlJc w:val="left"/>
      <w:pPr>
        <w:ind w:left="720" w:hanging="360"/>
      </w:pPr>
      <w:rPr>
        <w:rFonts w:ascii="Trirong" w:hAnsi="Triro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8294D"/>
    <w:multiLevelType w:val="hybridMultilevel"/>
    <w:tmpl w:val="3746D6B6"/>
    <w:lvl w:ilvl="0" w:tplc="F46A1A38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054D1B98"/>
    <w:multiLevelType w:val="hybridMultilevel"/>
    <w:tmpl w:val="380203BE"/>
    <w:lvl w:ilvl="0" w:tplc="3568558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07087B12"/>
    <w:multiLevelType w:val="hybridMultilevel"/>
    <w:tmpl w:val="5C9C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05DA9"/>
    <w:multiLevelType w:val="hybridMultilevel"/>
    <w:tmpl w:val="C35044F0"/>
    <w:lvl w:ilvl="0" w:tplc="433CE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B1B48"/>
    <w:multiLevelType w:val="hybridMultilevel"/>
    <w:tmpl w:val="BF2C7B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46643"/>
    <w:multiLevelType w:val="hybridMultilevel"/>
    <w:tmpl w:val="7CF670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C3DFB"/>
    <w:multiLevelType w:val="hybridMultilevel"/>
    <w:tmpl w:val="8356F9F8"/>
    <w:lvl w:ilvl="0" w:tplc="8F785582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FF14EC0"/>
    <w:multiLevelType w:val="hybridMultilevel"/>
    <w:tmpl w:val="E72039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00348"/>
    <w:multiLevelType w:val="hybridMultilevel"/>
    <w:tmpl w:val="1B68C9A0"/>
    <w:lvl w:ilvl="0" w:tplc="04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3" w15:restartNumberingAfterBreak="0">
    <w:nsid w:val="16560AB6"/>
    <w:multiLevelType w:val="multilevel"/>
    <w:tmpl w:val="1DE2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4256E1"/>
    <w:multiLevelType w:val="hybridMultilevel"/>
    <w:tmpl w:val="8C8688A4"/>
    <w:lvl w:ilvl="0" w:tplc="8F78558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7696E"/>
    <w:multiLevelType w:val="hybridMultilevel"/>
    <w:tmpl w:val="6E1811CE"/>
    <w:lvl w:ilvl="0" w:tplc="433CE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DF3192"/>
    <w:multiLevelType w:val="hybridMultilevel"/>
    <w:tmpl w:val="77209E9E"/>
    <w:lvl w:ilvl="0" w:tplc="8F78558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518FA"/>
    <w:multiLevelType w:val="hybridMultilevel"/>
    <w:tmpl w:val="D2E89A96"/>
    <w:lvl w:ilvl="0" w:tplc="8F78558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B100F"/>
    <w:multiLevelType w:val="hybridMultilevel"/>
    <w:tmpl w:val="A9328C0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F176A7"/>
    <w:multiLevelType w:val="hybridMultilevel"/>
    <w:tmpl w:val="A3D83D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8538C9"/>
    <w:multiLevelType w:val="hybridMultilevel"/>
    <w:tmpl w:val="8430B888"/>
    <w:lvl w:ilvl="0" w:tplc="8F78558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A56768"/>
    <w:multiLevelType w:val="hybridMultilevel"/>
    <w:tmpl w:val="9E2E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2487E"/>
    <w:multiLevelType w:val="hybridMultilevel"/>
    <w:tmpl w:val="B370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F2467"/>
    <w:multiLevelType w:val="multilevel"/>
    <w:tmpl w:val="563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866D89"/>
    <w:multiLevelType w:val="hybridMultilevel"/>
    <w:tmpl w:val="D3C4864E"/>
    <w:lvl w:ilvl="0" w:tplc="A36E50BC">
      <w:start w:val="1"/>
      <w:numFmt w:val="upperRoman"/>
      <w:lvlText w:val="%1."/>
      <w:lvlJc w:val="left"/>
      <w:pPr>
        <w:ind w:left="810" w:hanging="720"/>
      </w:pPr>
      <w:rPr>
        <w:rFonts w:hint="default"/>
        <w:color w:val="00377A" w:themeColor="accent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477D3B27"/>
    <w:multiLevelType w:val="hybridMultilevel"/>
    <w:tmpl w:val="3020A9E4"/>
    <w:lvl w:ilvl="0" w:tplc="26EA285A">
      <w:start w:val="1"/>
      <w:numFmt w:val="decimal"/>
      <w:lvlText w:val="%1."/>
      <w:lvlJc w:val="left"/>
      <w:pPr>
        <w:ind w:left="360" w:hanging="360"/>
      </w:pPr>
      <w:rPr>
        <w:rFonts w:hint="default"/>
        <w:color w:val="FFC423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6" w15:restartNumberingAfterBreak="0">
    <w:nsid w:val="4D447D03"/>
    <w:multiLevelType w:val="hybridMultilevel"/>
    <w:tmpl w:val="7B90C2B2"/>
    <w:lvl w:ilvl="0" w:tplc="433CE1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454891"/>
    <w:multiLevelType w:val="hybridMultilevel"/>
    <w:tmpl w:val="CCD482C2"/>
    <w:lvl w:ilvl="0" w:tplc="8F78558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11EDD"/>
    <w:multiLevelType w:val="hybridMultilevel"/>
    <w:tmpl w:val="8294F3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E48B3"/>
    <w:multiLevelType w:val="hybridMultilevel"/>
    <w:tmpl w:val="9110A440"/>
    <w:lvl w:ilvl="0" w:tplc="999A0DF0">
      <w:start w:val="1"/>
      <w:numFmt w:val="bullet"/>
      <w:pStyle w:val="Main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26182A"/>
    <w:multiLevelType w:val="hybridMultilevel"/>
    <w:tmpl w:val="21F2BD0C"/>
    <w:lvl w:ilvl="0" w:tplc="8F78558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8129A"/>
    <w:multiLevelType w:val="hybridMultilevel"/>
    <w:tmpl w:val="C45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574DF"/>
    <w:multiLevelType w:val="hybridMultilevel"/>
    <w:tmpl w:val="BA76CE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B6C96"/>
    <w:multiLevelType w:val="hybridMultilevel"/>
    <w:tmpl w:val="F7948FCA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9A33DB"/>
    <w:multiLevelType w:val="hybridMultilevel"/>
    <w:tmpl w:val="0E28600E"/>
    <w:lvl w:ilvl="0" w:tplc="6CDCA71C">
      <w:start w:val="1"/>
      <w:numFmt w:val="decimal"/>
      <w:pStyle w:val="MainNumb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FB32DA"/>
    <w:multiLevelType w:val="multilevel"/>
    <w:tmpl w:val="D83AB016"/>
    <w:lvl w:ilvl="0">
      <w:start w:val="1"/>
      <w:numFmt w:val="decimal"/>
      <w:lvlText w:val="%1."/>
      <w:lvlJc w:val="left"/>
      <w:pPr>
        <w:tabs>
          <w:tab w:val="num" w:pos="5184"/>
        </w:tabs>
        <w:ind w:left="5184" w:hanging="360"/>
      </w:pPr>
    </w:lvl>
    <w:lvl w:ilvl="1">
      <w:start w:val="1"/>
      <w:numFmt w:val="lowerLetter"/>
      <w:lvlText w:val="%2."/>
      <w:lvlJc w:val="left"/>
      <w:pPr>
        <w:tabs>
          <w:tab w:val="num" w:pos="5904"/>
        </w:tabs>
        <w:ind w:left="5904" w:hanging="360"/>
      </w:pPr>
      <w:rPr>
        <w:rFonts w:ascii="Nunito Sans" w:eastAsiaTheme="minorHAnsi" w:hAnsi="Nunito Sans" w:cs="Calibri"/>
      </w:rPr>
    </w:lvl>
    <w:lvl w:ilvl="2">
      <w:start w:val="1"/>
      <w:numFmt w:val="decimal"/>
      <w:lvlText w:val="%3."/>
      <w:lvlJc w:val="left"/>
      <w:pPr>
        <w:tabs>
          <w:tab w:val="num" w:pos="6624"/>
        </w:tabs>
        <w:ind w:left="6624" w:hanging="360"/>
      </w:pPr>
    </w:lvl>
    <w:lvl w:ilvl="3" w:tentative="1">
      <w:start w:val="1"/>
      <w:numFmt w:val="decimal"/>
      <w:lvlText w:val="%4."/>
      <w:lvlJc w:val="left"/>
      <w:pPr>
        <w:tabs>
          <w:tab w:val="num" w:pos="7344"/>
        </w:tabs>
        <w:ind w:left="7344" w:hanging="360"/>
      </w:pPr>
    </w:lvl>
    <w:lvl w:ilvl="4" w:tentative="1">
      <w:start w:val="1"/>
      <w:numFmt w:val="decimal"/>
      <w:lvlText w:val="%5."/>
      <w:lvlJc w:val="left"/>
      <w:pPr>
        <w:tabs>
          <w:tab w:val="num" w:pos="8064"/>
        </w:tabs>
        <w:ind w:left="8064" w:hanging="360"/>
      </w:pPr>
    </w:lvl>
    <w:lvl w:ilvl="5" w:tentative="1">
      <w:start w:val="1"/>
      <w:numFmt w:val="decimal"/>
      <w:lvlText w:val="%6."/>
      <w:lvlJc w:val="left"/>
      <w:pPr>
        <w:tabs>
          <w:tab w:val="num" w:pos="8784"/>
        </w:tabs>
        <w:ind w:left="8784" w:hanging="360"/>
      </w:pPr>
    </w:lvl>
    <w:lvl w:ilvl="6" w:tentative="1">
      <w:start w:val="1"/>
      <w:numFmt w:val="decimal"/>
      <w:lvlText w:val="%7."/>
      <w:lvlJc w:val="left"/>
      <w:pPr>
        <w:tabs>
          <w:tab w:val="num" w:pos="9504"/>
        </w:tabs>
        <w:ind w:left="9504" w:hanging="360"/>
      </w:pPr>
    </w:lvl>
    <w:lvl w:ilvl="7" w:tentative="1">
      <w:start w:val="1"/>
      <w:numFmt w:val="decimal"/>
      <w:lvlText w:val="%8."/>
      <w:lvlJc w:val="left"/>
      <w:pPr>
        <w:tabs>
          <w:tab w:val="num" w:pos="10224"/>
        </w:tabs>
        <w:ind w:left="10224" w:hanging="360"/>
      </w:pPr>
    </w:lvl>
    <w:lvl w:ilvl="8" w:tentative="1">
      <w:start w:val="1"/>
      <w:numFmt w:val="decimal"/>
      <w:lvlText w:val="%9."/>
      <w:lvlJc w:val="left"/>
      <w:pPr>
        <w:tabs>
          <w:tab w:val="num" w:pos="10944"/>
        </w:tabs>
        <w:ind w:left="10944" w:hanging="360"/>
      </w:pPr>
    </w:lvl>
  </w:abstractNum>
  <w:abstractNum w:abstractNumId="36" w15:restartNumberingAfterBreak="0">
    <w:nsid w:val="70EE3C0A"/>
    <w:multiLevelType w:val="hybridMultilevel"/>
    <w:tmpl w:val="1F461726"/>
    <w:lvl w:ilvl="0" w:tplc="8F785582">
      <w:start w:val="1"/>
      <w:numFmt w:val="bullet"/>
      <w:lvlText w:val="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71C60DCC"/>
    <w:multiLevelType w:val="hybridMultilevel"/>
    <w:tmpl w:val="05A027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17237A"/>
    <w:multiLevelType w:val="hybridMultilevel"/>
    <w:tmpl w:val="FA08C93A"/>
    <w:lvl w:ilvl="0" w:tplc="BE78A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E7DCD"/>
    <w:multiLevelType w:val="multilevel"/>
    <w:tmpl w:val="DBC2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0A9BE6"/>
    <w:multiLevelType w:val="multilevel"/>
    <w:tmpl w:val="D04CB3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87AF8"/>
    <w:multiLevelType w:val="hybridMultilevel"/>
    <w:tmpl w:val="0734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7643567">
    <w:abstractNumId w:val="40"/>
  </w:num>
  <w:num w:numId="2" w16cid:durableId="711921616">
    <w:abstractNumId w:val="13"/>
  </w:num>
  <w:num w:numId="3" w16cid:durableId="160507456">
    <w:abstractNumId w:val="39"/>
  </w:num>
  <w:num w:numId="4" w16cid:durableId="1636912219">
    <w:abstractNumId w:val="23"/>
  </w:num>
  <w:num w:numId="5" w16cid:durableId="2088381332">
    <w:abstractNumId w:val="22"/>
  </w:num>
  <w:num w:numId="6" w16cid:durableId="942884190">
    <w:abstractNumId w:val="8"/>
  </w:num>
  <w:num w:numId="7" w16cid:durableId="1083331631">
    <w:abstractNumId w:val="28"/>
  </w:num>
  <w:num w:numId="8" w16cid:durableId="198783789">
    <w:abstractNumId w:val="37"/>
  </w:num>
  <w:num w:numId="9" w16cid:durableId="1682470746">
    <w:abstractNumId w:val="32"/>
  </w:num>
  <w:num w:numId="10" w16cid:durableId="604390440">
    <w:abstractNumId w:val="0"/>
  </w:num>
  <w:num w:numId="11" w16cid:durableId="1960334616">
    <w:abstractNumId w:val="18"/>
  </w:num>
  <w:num w:numId="12" w16cid:durableId="2042853446">
    <w:abstractNumId w:val="11"/>
  </w:num>
  <w:num w:numId="13" w16cid:durableId="422337958">
    <w:abstractNumId w:val="3"/>
  </w:num>
  <w:num w:numId="14" w16cid:durableId="1192718409">
    <w:abstractNumId w:val="29"/>
  </w:num>
  <w:num w:numId="15" w16cid:durableId="1596404004">
    <w:abstractNumId w:val="36"/>
  </w:num>
  <w:num w:numId="16" w16cid:durableId="1345093472">
    <w:abstractNumId w:val="33"/>
  </w:num>
  <w:num w:numId="17" w16cid:durableId="56438389">
    <w:abstractNumId w:val="10"/>
  </w:num>
  <w:num w:numId="18" w16cid:durableId="1962884020">
    <w:abstractNumId w:val="17"/>
  </w:num>
  <w:num w:numId="19" w16cid:durableId="1708682978">
    <w:abstractNumId w:val="21"/>
  </w:num>
  <w:num w:numId="20" w16cid:durableId="929851992">
    <w:abstractNumId w:val="30"/>
  </w:num>
  <w:num w:numId="21" w16cid:durableId="777719433">
    <w:abstractNumId w:val="20"/>
  </w:num>
  <w:num w:numId="22" w16cid:durableId="1866097114">
    <w:abstractNumId w:val="16"/>
  </w:num>
  <w:num w:numId="23" w16cid:durableId="55977134">
    <w:abstractNumId w:val="25"/>
  </w:num>
  <w:num w:numId="24" w16cid:durableId="2043361340">
    <w:abstractNumId w:val="14"/>
  </w:num>
  <w:num w:numId="25" w16cid:durableId="124279780">
    <w:abstractNumId w:val="41"/>
  </w:num>
  <w:num w:numId="26" w16cid:durableId="707754268">
    <w:abstractNumId w:val="6"/>
  </w:num>
  <w:num w:numId="27" w16cid:durableId="615721752">
    <w:abstractNumId w:val="27"/>
  </w:num>
  <w:num w:numId="28" w16cid:durableId="1867718203">
    <w:abstractNumId w:val="2"/>
  </w:num>
  <w:num w:numId="29" w16cid:durableId="1753231772">
    <w:abstractNumId w:val="31"/>
  </w:num>
  <w:num w:numId="30" w16cid:durableId="247079631">
    <w:abstractNumId w:val="15"/>
  </w:num>
  <w:num w:numId="31" w16cid:durableId="569540244">
    <w:abstractNumId w:val="26"/>
  </w:num>
  <w:num w:numId="32" w16cid:durableId="1876231201">
    <w:abstractNumId w:val="7"/>
  </w:num>
  <w:num w:numId="33" w16cid:durableId="370033490">
    <w:abstractNumId w:val="38"/>
  </w:num>
  <w:num w:numId="34" w16cid:durableId="1918516390">
    <w:abstractNumId w:val="35"/>
  </w:num>
  <w:num w:numId="35" w16cid:durableId="166553903">
    <w:abstractNumId w:val="29"/>
  </w:num>
  <w:num w:numId="36" w16cid:durableId="401829346">
    <w:abstractNumId w:val="34"/>
  </w:num>
  <w:num w:numId="37" w16cid:durableId="862667248">
    <w:abstractNumId w:val="19"/>
  </w:num>
  <w:num w:numId="38" w16cid:durableId="1929843053">
    <w:abstractNumId w:val="9"/>
  </w:num>
  <w:num w:numId="39" w16cid:durableId="1064336864">
    <w:abstractNumId w:val="24"/>
  </w:num>
  <w:num w:numId="40" w16cid:durableId="1115056548">
    <w:abstractNumId w:val="12"/>
  </w:num>
  <w:num w:numId="41" w16cid:durableId="214783241">
    <w:abstractNumId w:val="4"/>
  </w:num>
  <w:num w:numId="42" w16cid:durableId="701175272">
    <w:abstractNumId w:val="5"/>
  </w:num>
  <w:num w:numId="43" w16cid:durableId="180102484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2NjI0MDM2tzA1NLVQ0lEKTi0uzszPAykwNKgFAFqsRBQtAAAA"/>
  </w:docVars>
  <w:rsids>
    <w:rsidRoot w:val="00A51DE8"/>
    <w:rsid w:val="000058D0"/>
    <w:rsid w:val="00014D78"/>
    <w:rsid w:val="000171E2"/>
    <w:rsid w:val="00017516"/>
    <w:rsid w:val="000206C7"/>
    <w:rsid w:val="00020FB8"/>
    <w:rsid w:val="0002442E"/>
    <w:rsid w:val="00024C9B"/>
    <w:rsid w:val="00026FB1"/>
    <w:rsid w:val="00027DFA"/>
    <w:rsid w:val="0003414B"/>
    <w:rsid w:val="0004183A"/>
    <w:rsid w:val="0004364A"/>
    <w:rsid w:val="000436FC"/>
    <w:rsid w:val="00044892"/>
    <w:rsid w:val="00045A09"/>
    <w:rsid w:val="00050136"/>
    <w:rsid w:val="000513A0"/>
    <w:rsid w:val="00053C32"/>
    <w:rsid w:val="0005690D"/>
    <w:rsid w:val="00061325"/>
    <w:rsid w:val="000650E3"/>
    <w:rsid w:val="00066417"/>
    <w:rsid w:val="00072061"/>
    <w:rsid w:val="00080172"/>
    <w:rsid w:val="00082BBC"/>
    <w:rsid w:val="0008319B"/>
    <w:rsid w:val="00083661"/>
    <w:rsid w:val="0008520B"/>
    <w:rsid w:val="0009278C"/>
    <w:rsid w:val="00095288"/>
    <w:rsid w:val="00095C4B"/>
    <w:rsid w:val="00095E51"/>
    <w:rsid w:val="000A5594"/>
    <w:rsid w:val="000A6E94"/>
    <w:rsid w:val="000A6FDD"/>
    <w:rsid w:val="000B2DAF"/>
    <w:rsid w:val="000B6E77"/>
    <w:rsid w:val="000C0D5A"/>
    <w:rsid w:val="000C0E74"/>
    <w:rsid w:val="000C362A"/>
    <w:rsid w:val="000D06E8"/>
    <w:rsid w:val="000D228C"/>
    <w:rsid w:val="000D4B8B"/>
    <w:rsid w:val="000E3183"/>
    <w:rsid w:val="000E61BC"/>
    <w:rsid w:val="000E6957"/>
    <w:rsid w:val="000F0483"/>
    <w:rsid w:val="000F2239"/>
    <w:rsid w:val="000F3D6F"/>
    <w:rsid w:val="000F4467"/>
    <w:rsid w:val="000F62BB"/>
    <w:rsid w:val="000F795E"/>
    <w:rsid w:val="00100B3C"/>
    <w:rsid w:val="00106D69"/>
    <w:rsid w:val="0010714F"/>
    <w:rsid w:val="001126D8"/>
    <w:rsid w:val="001132E1"/>
    <w:rsid w:val="00113329"/>
    <w:rsid w:val="00113DF0"/>
    <w:rsid w:val="001179D9"/>
    <w:rsid w:val="00126045"/>
    <w:rsid w:val="0013433B"/>
    <w:rsid w:val="001348E4"/>
    <w:rsid w:val="00137567"/>
    <w:rsid w:val="00144E01"/>
    <w:rsid w:val="0015216B"/>
    <w:rsid w:val="00154295"/>
    <w:rsid w:val="001558FD"/>
    <w:rsid w:val="001570CC"/>
    <w:rsid w:val="00157219"/>
    <w:rsid w:val="001577C1"/>
    <w:rsid w:val="00157FAB"/>
    <w:rsid w:val="0016362C"/>
    <w:rsid w:val="0016754A"/>
    <w:rsid w:val="00172467"/>
    <w:rsid w:val="00177293"/>
    <w:rsid w:val="00177EC8"/>
    <w:rsid w:val="00177FE8"/>
    <w:rsid w:val="0018077D"/>
    <w:rsid w:val="001907BB"/>
    <w:rsid w:val="00191271"/>
    <w:rsid w:val="00191B9E"/>
    <w:rsid w:val="00196A5F"/>
    <w:rsid w:val="00196ECC"/>
    <w:rsid w:val="001A25BB"/>
    <w:rsid w:val="001A6388"/>
    <w:rsid w:val="001A71A7"/>
    <w:rsid w:val="001A7453"/>
    <w:rsid w:val="001C2EDA"/>
    <w:rsid w:val="001D2218"/>
    <w:rsid w:val="001D2D3F"/>
    <w:rsid w:val="001D6165"/>
    <w:rsid w:val="001D7B36"/>
    <w:rsid w:val="001E1C49"/>
    <w:rsid w:val="001F36F2"/>
    <w:rsid w:val="001F40C2"/>
    <w:rsid w:val="001F4A32"/>
    <w:rsid w:val="001F4B3F"/>
    <w:rsid w:val="0020044C"/>
    <w:rsid w:val="00201069"/>
    <w:rsid w:val="002032D6"/>
    <w:rsid w:val="00224D16"/>
    <w:rsid w:val="00227262"/>
    <w:rsid w:val="00234C44"/>
    <w:rsid w:val="002353CE"/>
    <w:rsid w:val="00240635"/>
    <w:rsid w:val="00243995"/>
    <w:rsid w:val="00245C7A"/>
    <w:rsid w:val="002502F3"/>
    <w:rsid w:val="00250ACA"/>
    <w:rsid w:val="00251D8E"/>
    <w:rsid w:val="00253C8C"/>
    <w:rsid w:val="0025468A"/>
    <w:rsid w:val="00255EE2"/>
    <w:rsid w:val="00257F6D"/>
    <w:rsid w:val="00260EE6"/>
    <w:rsid w:val="00262291"/>
    <w:rsid w:val="00287EB5"/>
    <w:rsid w:val="002A0BA8"/>
    <w:rsid w:val="002A1AC2"/>
    <w:rsid w:val="002A26BE"/>
    <w:rsid w:val="002A340A"/>
    <w:rsid w:val="002A5634"/>
    <w:rsid w:val="002A693E"/>
    <w:rsid w:val="002B62FF"/>
    <w:rsid w:val="002C06B6"/>
    <w:rsid w:val="002C1ED5"/>
    <w:rsid w:val="002C3608"/>
    <w:rsid w:val="002C3A98"/>
    <w:rsid w:val="002D098E"/>
    <w:rsid w:val="002D2BA9"/>
    <w:rsid w:val="002D5333"/>
    <w:rsid w:val="002D79EC"/>
    <w:rsid w:val="002E1061"/>
    <w:rsid w:val="002E2FF7"/>
    <w:rsid w:val="002E4394"/>
    <w:rsid w:val="002E49F7"/>
    <w:rsid w:val="002E69A3"/>
    <w:rsid w:val="002E7C71"/>
    <w:rsid w:val="002F1FD5"/>
    <w:rsid w:val="002F45AB"/>
    <w:rsid w:val="002F46D4"/>
    <w:rsid w:val="002F7BFF"/>
    <w:rsid w:val="002F7CD0"/>
    <w:rsid w:val="003001FD"/>
    <w:rsid w:val="003013C5"/>
    <w:rsid w:val="0030285C"/>
    <w:rsid w:val="003030E1"/>
    <w:rsid w:val="00306F8D"/>
    <w:rsid w:val="00315214"/>
    <w:rsid w:val="0031635C"/>
    <w:rsid w:val="003172A8"/>
    <w:rsid w:val="00350DDD"/>
    <w:rsid w:val="00352314"/>
    <w:rsid w:val="00354E73"/>
    <w:rsid w:val="00355530"/>
    <w:rsid w:val="00356974"/>
    <w:rsid w:val="00361A34"/>
    <w:rsid w:val="00362E7D"/>
    <w:rsid w:val="00364608"/>
    <w:rsid w:val="00366B19"/>
    <w:rsid w:val="00366DED"/>
    <w:rsid w:val="0036775D"/>
    <w:rsid w:val="00371354"/>
    <w:rsid w:val="00373CB7"/>
    <w:rsid w:val="003743EB"/>
    <w:rsid w:val="003812AB"/>
    <w:rsid w:val="00382AE7"/>
    <w:rsid w:val="00384B0D"/>
    <w:rsid w:val="00390496"/>
    <w:rsid w:val="00390604"/>
    <w:rsid w:val="00391EA3"/>
    <w:rsid w:val="00392693"/>
    <w:rsid w:val="003952B3"/>
    <w:rsid w:val="003A00C6"/>
    <w:rsid w:val="003A5C6B"/>
    <w:rsid w:val="003A7765"/>
    <w:rsid w:val="003C7C1E"/>
    <w:rsid w:val="003D2ABE"/>
    <w:rsid w:val="003D2D45"/>
    <w:rsid w:val="003E1396"/>
    <w:rsid w:val="003E57A9"/>
    <w:rsid w:val="003E619B"/>
    <w:rsid w:val="003E6319"/>
    <w:rsid w:val="003E7F1E"/>
    <w:rsid w:val="003F20E9"/>
    <w:rsid w:val="003F4633"/>
    <w:rsid w:val="003F5D71"/>
    <w:rsid w:val="003F79AC"/>
    <w:rsid w:val="0040694B"/>
    <w:rsid w:val="00411C80"/>
    <w:rsid w:val="00420D86"/>
    <w:rsid w:val="0042579A"/>
    <w:rsid w:val="00425F9E"/>
    <w:rsid w:val="00427F17"/>
    <w:rsid w:val="004302A0"/>
    <w:rsid w:val="00430591"/>
    <w:rsid w:val="0043606E"/>
    <w:rsid w:val="0043695D"/>
    <w:rsid w:val="00443814"/>
    <w:rsid w:val="00451D27"/>
    <w:rsid w:val="00454D93"/>
    <w:rsid w:val="0046112E"/>
    <w:rsid w:val="00461D13"/>
    <w:rsid w:val="00461E23"/>
    <w:rsid w:val="00461EEE"/>
    <w:rsid w:val="004620F9"/>
    <w:rsid w:val="004638FA"/>
    <w:rsid w:val="00463C3A"/>
    <w:rsid w:val="00463D66"/>
    <w:rsid w:val="004672B0"/>
    <w:rsid w:val="004724BB"/>
    <w:rsid w:val="00481F4D"/>
    <w:rsid w:val="00482535"/>
    <w:rsid w:val="004829E5"/>
    <w:rsid w:val="004861CF"/>
    <w:rsid w:val="0048672D"/>
    <w:rsid w:val="00490FA8"/>
    <w:rsid w:val="0049686F"/>
    <w:rsid w:val="00496BDF"/>
    <w:rsid w:val="00497125"/>
    <w:rsid w:val="0049769A"/>
    <w:rsid w:val="004A0D43"/>
    <w:rsid w:val="004A67F4"/>
    <w:rsid w:val="004A6F0C"/>
    <w:rsid w:val="004A7BE9"/>
    <w:rsid w:val="004B2156"/>
    <w:rsid w:val="004C2037"/>
    <w:rsid w:val="004C43F0"/>
    <w:rsid w:val="004D346D"/>
    <w:rsid w:val="004D58D8"/>
    <w:rsid w:val="004E0638"/>
    <w:rsid w:val="004E4021"/>
    <w:rsid w:val="004E6F23"/>
    <w:rsid w:val="004F122B"/>
    <w:rsid w:val="004F1A73"/>
    <w:rsid w:val="004F415A"/>
    <w:rsid w:val="004F4E97"/>
    <w:rsid w:val="005042FC"/>
    <w:rsid w:val="00510FB6"/>
    <w:rsid w:val="005134A8"/>
    <w:rsid w:val="00513B9A"/>
    <w:rsid w:val="005148D1"/>
    <w:rsid w:val="00514C99"/>
    <w:rsid w:val="00514D41"/>
    <w:rsid w:val="0051655C"/>
    <w:rsid w:val="005170CA"/>
    <w:rsid w:val="00517FA7"/>
    <w:rsid w:val="005244EE"/>
    <w:rsid w:val="00525A70"/>
    <w:rsid w:val="0052748B"/>
    <w:rsid w:val="00535C02"/>
    <w:rsid w:val="005362B8"/>
    <w:rsid w:val="00537652"/>
    <w:rsid w:val="00550E4B"/>
    <w:rsid w:val="00553617"/>
    <w:rsid w:val="00553F65"/>
    <w:rsid w:val="005545C2"/>
    <w:rsid w:val="0056364D"/>
    <w:rsid w:val="00570D22"/>
    <w:rsid w:val="005738A1"/>
    <w:rsid w:val="00574E78"/>
    <w:rsid w:val="00575484"/>
    <w:rsid w:val="005823AF"/>
    <w:rsid w:val="005832F6"/>
    <w:rsid w:val="00583317"/>
    <w:rsid w:val="00597185"/>
    <w:rsid w:val="005A1B38"/>
    <w:rsid w:val="005A28DD"/>
    <w:rsid w:val="005A6D3D"/>
    <w:rsid w:val="005B3316"/>
    <w:rsid w:val="005C70D9"/>
    <w:rsid w:val="005D0699"/>
    <w:rsid w:val="005D0810"/>
    <w:rsid w:val="005D1EA0"/>
    <w:rsid w:val="005D67E2"/>
    <w:rsid w:val="005E17BF"/>
    <w:rsid w:val="005E1F5C"/>
    <w:rsid w:val="005F3FDF"/>
    <w:rsid w:val="005F559F"/>
    <w:rsid w:val="006034B7"/>
    <w:rsid w:val="00603E51"/>
    <w:rsid w:val="00607A97"/>
    <w:rsid w:val="006133DD"/>
    <w:rsid w:val="006148B2"/>
    <w:rsid w:val="00615A34"/>
    <w:rsid w:val="00625CC9"/>
    <w:rsid w:val="00627D7B"/>
    <w:rsid w:val="0063028C"/>
    <w:rsid w:val="00631BB1"/>
    <w:rsid w:val="00632240"/>
    <w:rsid w:val="00635033"/>
    <w:rsid w:val="00640064"/>
    <w:rsid w:val="00641BFE"/>
    <w:rsid w:val="00643111"/>
    <w:rsid w:val="006432B2"/>
    <w:rsid w:val="0064414A"/>
    <w:rsid w:val="00644748"/>
    <w:rsid w:val="00647103"/>
    <w:rsid w:val="006511F9"/>
    <w:rsid w:val="00654C00"/>
    <w:rsid w:val="00657010"/>
    <w:rsid w:val="006603FA"/>
    <w:rsid w:val="0066088D"/>
    <w:rsid w:val="00662892"/>
    <w:rsid w:val="006652ED"/>
    <w:rsid w:val="00666A24"/>
    <w:rsid w:val="006936C5"/>
    <w:rsid w:val="00694C28"/>
    <w:rsid w:val="006972D9"/>
    <w:rsid w:val="00697948"/>
    <w:rsid w:val="006A0453"/>
    <w:rsid w:val="006A15A2"/>
    <w:rsid w:val="006A71F9"/>
    <w:rsid w:val="006A7B76"/>
    <w:rsid w:val="006B7FF9"/>
    <w:rsid w:val="006C1C07"/>
    <w:rsid w:val="006C3A0D"/>
    <w:rsid w:val="006C5C45"/>
    <w:rsid w:val="006C6F77"/>
    <w:rsid w:val="006D57BC"/>
    <w:rsid w:val="006E0E98"/>
    <w:rsid w:val="006E5219"/>
    <w:rsid w:val="006E5FE6"/>
    <w:rsid w:val="006F4F78"/>
    <w:rsid w:val="00701E73"/>
    <w:rsid w:val="00703E31"/>
    <w:rsid w:val="00706030"/>
    <w:rsid w:val="00707AA0"/>
    <w:rsid w:val="00717B7D"/>
    <w:rsid w:val="00717E1C"/>
    <w:rsid w:val="0071ECE0"/>
    <w:rsid w:val="0072089A"/>
    <w:rsid w:val="007220B3"/>
    <w:rsid w:val="0072591D"/>
    <w:rsid w:val="007424DB"/>
    <w:rsid w:val="0074528F"/>
    <w:rsid w:val="007465F5"/>
    <w:rsid w:val="0075048B"/>
    <w:rsid w:val="007511AA"/>
    <w:rsid w:val="00751C93"/>
    <w:rsid w:val="00761C84"/>
    <w:rsid w:val="0076224F"/>
    <w:rsid w:val="007637DE"/>
    <w:rsid w:val="00765405"/>
    <w:rsid w:val="00766FCD"/>
    <w:rsid w:val="007672B4"/>
    <w:rsid w:val="00771202"/>
    <w:rsid w:val="00771602"/>
    <w:rsid w:val="00777571"/>
    <w:rsid w:val="00781BAC"/>
    <w:rsid w:val="00782012"/>
    <w:rsid w:val="00783573"/>
    <w:rsid w:val="00792CA0"/>
    <w:rsid w:val="00792D3B"/>
    <w:rsid w:val="00795554"/>
    <w:rsid w:val="00797072"/>
    <w:rsid w:val="00797F7C"/>
    <w:rsid w:val="007A79CA"/>
    <w:rsid w:val="007B0BB6"/>
    <w:rsid w:val="007B1B1D"/>
    <w:rsid w:val="007B2FC9"/>
    <w:rsid w:val="007B538F"/>
    <w:rsid w:val="007B54A5"/>
    <w:rsid w:val="007C0A79"/>
    <w:rsid w:val="007C5539"/>
    <w:rsid w:val="007D06BE"/>
    <w:rsid w:val="007D090F"/>
    <w:rsid w:val="007D5046"/>
    <w:rsid w:val="007E28DA"/>
    <w:rsid w:val="007E2B20"/>
    <w:rsid w:val="007E2DA9"/>
    <w:rsid w:val="007E4664"/>
    <w:rsid w:val="007E579E"/>
    <w:rsid w:val="007E5F84"/>
    <w:rsid w:val="007E688E"/>
    <w:rsid w:val="007F599A"/>
    <w:rsid w:val="007F6D54"/>
    <w:rsid w:val="00803A17"/>
    <w:rsid w:val="00804DE8"/>
    <w:rsid w:val="00806BCC"/>
    <w:rsid w:val="0080757F"/>
    <w:rsid w:val="00807E36"/>
    <w:rsid w:val="00812AB2"/>
    <w:rsid w:val="008133D4"/>
    <w:rsid w:val="00820C35"/>
    <w:rsid w:val="00821BA0"/>
    <w:rsid w:val="00822D89"/>
    <w:rsid w:val="00822EBC"/>
    <w:rsid w:val="0083236D"/>
    <w:rsid w:val="008324E7"/>
    <w:rsid w:val="00833B43"/>
    <w:rsid w:val="00843C9E"/>
    <w:rsid w:val="00844B2F"/>
    <w:rsid w:val="00847725"/>
    <w:rsid w:val="00847781"/>
    <w:rsid w:val="00850A52"/>
    <w:rsid w:val="00853ED1"/>
    <w:rsid w:val="0085472F"/>
    <w:rsid w:val="008560D7"/>
    <w:rsid w:val="0086048D"/>
    <w:rsid w:val="008638CF"/>
    <w:rsid w:val="008648A3"/>
    <w:rsid w:val="00870490"/>
    <w:rsid w:val="008719C7"/>
    <w:rsid w:val="00872872"/>
    <w:rsid w:val="008729E0"/>
    <w:rsid w:val="00872AFF"/>
    <w:rsid w:val="0087317D"/>
    <w:rsid w:val="0088279A"/>
    <w:rsid w:val="00883509"/>
    <w:rsid w:val="008862A5"/>
    <w:rsid w:val="00890997"/>
    <w:rsid w:val="008909F6"/>
    <w:rsid w:val="00893A64"/>
    <w:rsid w:val="00895C38"/>
    <w:rsid w:val="008A040A"/>
    <w:rsid w:val="008A126D"/>
    <w:rsid w:val="008A7F1A"/>
    <w:rsid w:val="008B0B04"/>
    <w:rsid w:val="008B6B36"/>
    <w:rsid w:val="008D0575"/>
    <w:rsid w:val="008D0576"/>
    <w:rsid w:val="008D3F18"/>
    <w:rsid w:val="008E18B4"/>
    <w:rsid w:val="008E2CCC"/>
    <w:rsid w:val="008E503F"/>
    <w:rsid w:val="008E5ABA"/>
    <w:rsid w:val="008F08B7"/>
    <w:rsid w:val="008F11A6"/>
    <w:rsid w:val="0090104F"/>
    <w:rsid w:val="00902857"/>
    <w:rsid w:val="00903D95"/>
    <w:rsid w:val="00904E9F"/>
    <w:rsid w:val="00907BBA"/>
    <w:rsid w:val="00907C52"/>
    <w:rsid w:val="00912077"/>
    <w:rsid w:val="00913079"/>
    <w:rsid w:val="00921371"/>
    <w:rsid w:val="00922D09"/>
    <w:rsid w:val="00925C84"/>
    <w:rsid w:val="009262BB"/>
    <w:rsid w:val="009325D3"/>
    <w:rsid w:val="00941C7E"/>
    <w:rsid w:val="0094242E"/>
    <w:rsid w:val="00944F79"/>
    <w:rsid w:val="0094583E"/>
    <w:rsid w:val="0095142B"/>
    <w:rsid w:val="00951AEE"/>
    <w:rsid w:val="00951D01"/>
    <w:rsid w:val="00955ECA"/>
    <w:rsid w:val="00961384"/>
    <w:rsid w:val="00962B86"/>
    <w:rsid w:val="009634D6"/>
    <w:rsid w:val="0096646D"/>
    <w:rsid w:val="009775F4"/>
    <w:rsid w:val="009802E8"/>
    <w:rsid w:val="00984E9D"/>
    <w:rsid w:val="009865F1"/>
    <w:rsid w:val="009930BA"/>
    <w:rsid w:val="0099316F"/>
    <w:rsid w:val="00995C13"/>
    <w:rsid w:val="00996166"/>
    <w:rsid w:val="00996B56"/>
    <w:rsid w:val="009A644D"/>
    <w:rsid w:val="009A69A3"/>
    <w:rsid w:val="009A7525"/>
    <w:rsid w:val="009B0BF3"/>
    <w:rsid w:val="009B1E47"/>
    <w:rsid w:val="009B500F"/>
    <w:rsid w:val="009C15B2"/>
    <w:rsid w:val="009C3025"/>
    <w:rsid w:val="009C56CA"/>
    <w:rsid w:val="009D1513"/>
    <w:rsid w:val="009D45ED"/>
    <w:rsid w:val="009D7E48"/>
    <w:rsid w:val="009E626C"/>
    <w:rsid w:val="009E70F4"/>
    <w:rsid w:val="009F074A"/>
    <w:rsid w:val="00A00471"/>
    <w:rsid w:val="00A022C3"/>
    <w:rsid w:val="00A15602"/>
    <w:rsid w:val="00A170CC"/>
    <w:rsid w:val="00A215F4"/>
    <w:rsid w:val="00A233D4"/>
    <w:rsid w:val="00A259AD"/>
    <w:rsid w:val="00A32370"/>
    <w:rsid w:val="00A32FCE"/>
    <w:rsid w:val="00A4484E"/>
    <w:rsid w:val="00A45941"/>
    <w:rsid w:val="00A45E05"/>
    <w:rsid w:val="00A45F0D"/>
    <w:rsid w:val="00A50C75"/>
    <w:rsid w:val="00A51DE8"/>
    <w:rsid w:val="00A52FC9"/>
    <w:rsid w:val="00A56AD3"/>
    <w:rsid w:val="00A642BF"/>
    <w:rsid w:val="00A64675"/>
    <w:rsid w:val="00A64D76"/>
    <w:rsid w:val="00A66BE2"/>
    <w:rsid w:val="00A711D9"/>
    <w:rsid w:val="00A72DAA"/>
    <w:rsid w:val="00A75574"/>
    <w:rsid w:val="00A76DB0"/>
    <w:rsid w:val="00A770F4"/>
    <w:rsid w:val="00A7738A"/>
    <w:rsid w:val="00A80131"/>
    <w:rsid w:val="00A81788"/>
    <w:rsid w:val="00A82663"/>
    <w:rsid w:val="00A920F6"/>
    <w:rsid w:val="00A92BCC"/>
    <w:rsid w:val="00AA28D2"/>
    <w:rsid w:val="00AA5365"/>
    <w:rsid w:val="00AA699F"/>
    <w:rsid w:val="00AA7355"/>
    <w:rsid w:val="00AB37A8"/>
    <w:rsid w:val="00AB4D70"/>
    <w:rsid w:val="00AB6F91"/>
    <w:rsid w:val="00AC0C24"/>
    <w:rsid w:val="00AC7EFE"/>
    <w:rsid w:val="00AD1899"/>
    <w:rsid w:val="00AD1ACA"/>
    <w:rsid w:val="00AD3C63"/>
    <w:rsid w:val="00AD3D92"/>
    <w:rsid w:val="00AE10EA"/>
    <w:rsid w:val="00AE1105"/>
    <w:rsid w:val="00AE3996"/>
    <w:rsid w:val="00AF10C6"/>
    <w:rsid w:val="00AF27BC"/>
    <w:rsid w:val="00AF4C30"/>
    <w:rsid w:val="00AF57D6"/>
    <w:rsid w:val="00AF65F2"/>
    <w:rsid w:val="00AF6A0D"/>
    <w:rsid w:val="00AF6B27"/>
    <w:rsid w:val="00B04D50"/>
    <w:rsid w:val="00B05BD0"/>
    <w:rsid w:val="00B05E53"/>
    <w:rsid w:val="00B1366C"/>
    <w:rsid w:val="00B1400B"/>
    <w:rsid w:val="00B14FB8"/>
    <w:rsid w:val="00B17E88"/>
    <w:rsid w:val="00B20AD5"/>
    <w:rsid w:val="00B244CF"/>
    <w:rsid w:val="00B24ED2"/>
    <w:rsid w:val="00B31CFE"/>
    <w:rsid w:val="00B41393"/>
    <w:rsid w:val="00B421B4"/>
    <w:rsid w:val="00B445AA"/>
    <w:rsid w:val="00B47417"/>
    <w:rsid w:val="00B51E6A"/>
    <w:rsid w:val="00B52B38"/>
    <w:rsid w:val="00B52E7D"/>
    <w:rsid w:val="00B55018"/>
    <w:rsid w:val="00B557E6"/>
    <w:rsid w:val="00B558DD"/>
    <w:rsid w:val="00B561A9"/>
    <w:rsid w:val="00B56433"/>
    <w:rsid w:val="00B56ED4"/>
    <w:rsid w:val="00B61BAF"/>
    <w:rsid w:val="00B662A7"/>
    <w:rsid w:val="00B70B9F"/>
    <w:rsid w:val="00B72E51"/>
    <w:rsid w:val="00B730EB"/>
    <w:rsid w:val="00B74D75"/>
    <w:rsid w:val="00B75CFD"/>
    <w:rsid w:val="00B94991"/>
    <w:rsid w:val="00B94D42"/>
    <w:rsid w:val="00B9787A"/>
    <w:rsid w:val="00BA1D37"/>
    <w:rsid w:val="00BA2E6A"/>
    <w:rsid w:val="00BA47CB"/>
    <w:rsid w:val="00BB04FB"/>
    <w:rsid w:val="00BB1E2C"/>
    <w:rsid w:val="00BC05EE"/>
    <w:rsid w:val="00BC0F74"/>
    <w:rsid w:val="00BD17BC"/>
    <w:rsid w:val="00BD2B96"/>
    <w:rsid w:val="00BD3855"/>
    <w:rsid w:val="00BD3AEE"/>
    <w:rsid w:val="00BD3B43"/>
    <w:rsid w:val="00BD4AFB"/>
    <w:rsid w:val="00BD5D5E"/>
    <w:rsid w:val="00BD6EA4"/>
    <w:rsid w:val="00BE05A5"/>
    <w:rsid w:val="00BE0AE5"/>
    <w:rsid w:val="00BE2519"/>
    <w:rsid w:val="00BF4E93"/>
    <w:rsid w:val="00BF6947"/>
    <w:rsid w:val="00C045D9"/>
    <w:rsid w:val="00C069A6"/>
    <w:rsid w:val="00C1511A"/>
    <w:rsid w:val="00C152B3"/>
    <w:rsid w:val="00C156F8"/>
    <w:rsid w:val="00C16C06"/>
    <w:rsid w:val="00C30400"/>
    <w:rsid w:val="00C30B5E"/>
    <w:rsid w:val="00C31DA4"/>
    <w:rsid w:val="00C3471F"/>
    <w:rsid w:val="00C419F4"/>
    <w:rsid w:val="00C45968"/>
    <w:rsid w:val="00C475D6"/>
    <w:rsid w:val="00C540B7"/>
    <w:rsid w:val="00C551A5"/>
    <w:rsid w:val="00C64F2F"/>
    <w:rsid w:val="00C66E9C"/>
    <w:rsid w:val="00C70253"/>
    <w:rsid w:val="00C714A9"/>
    <w:rsid w:val="00C71BBE"/>
    <w:rsid w:val="00C720B9"/>
    <w:rsid w:val="00C721E2"/>
    <w:rsid w:val="00C7623E"/>
    <w:rsid w:val="00C8416A"/>
    <w:rsid w:val="00C928DB"/>
    <w:rsid w:val="00C92D64"/>
    <w:rsid w:val="00C93C3C"/>
    <w:rsid w:val="00C94507"/>
    <w:rsid w:val="00C95AF6"/>
    <w:rsid w:val="00C976F3"/>
    <w:rsid w:val="00C97782"/>
    <w:rsid w:val="00CA368D"/>
    <w:rsid w:val="00CA5AD9"/>
    <w:rsid w:val="00CA76B9"/>
    <w:rsid w:val="00CB229F"/>
    <w:rsid w:val="00CB429D"/>
    <w:rsid w:val="00CB5D68"/>
    <w:rsid w:val="00CB7947"/>
    <w:rsid w:val="00CC06B4"/>
    <w:rsid w:val="00CC142D"/>
    <w:rsid w:val="00CC6F82"/>
    <w:rsid w:val="00CC7F3D"/>
    <w:rsid w:val="00CD0A98"/>
    <w:rsid w:val="00CD1A37"/>
    <w:rsid w:val="00CD2511"/>
    <w:rsid w:val="00CD3411"/>
    <w:rsid w:val="00CD3B29"/>
    <w:rsid w:val="00CE46FE"/>
    <w:rsid w:val="00CE5DD6"/>
    <w:rsid w:val="00CF1DF0"/>
    <w:rsid w:val="00CF37D0"/>
    <w:rsid w:val="00CF448B"/>
    <w:rsid w:val="00CF450F"/>
    <w:rsid w:val="00CF7E57"/>
    <w:rsid w:val="00D00ADB"/>
    <w:rsid w:val="00D02BA5"/>
    <w:rsid w:val="00D062AC"/>
    <w:rsid w:val="00D10DD5"/>
    <w:rsid w:val="00D20B69"/>
    <w:rsid w:val="00D20E18"/>
    <w:rsid w:val="00D261F8"/>
    <w:rsid w:val="00D267A0"/>
    <w:rsid w:val="00D26810"/>
    <w:rsid w:val="00D3449F"/>
    <w:rsid w:val="00D349C3"/>
    <w:rsid w:val="00D35078"/>
    <w:rsid w:val="00D35391"/>
    <w:rsid w:val="00D400C9"/>
    <w:rsid w:val="00D415E3"/>
    <w:rsid w:val="00D456C5"/>
    <w:rsid w:val="00D46AD0"/>
    <w:rsid w:val="00D46D6D"/>
    <w:rsid w:val="00D471EB"/>
    <w:rsid w:val="00D53919"/>
    <w:rsid w:val="00D54F90"/>
    <w:rsid w:val="00D56122"/>
    <w:rsid w:val="00D63CE1"/>
    <w:rsid w:val="00D6593A"/>
    <w:rsid w:val="00D753F3"/>
    <w:rsid w:val="00D828C0"/>
    <w:rsid w:val="00D85820"/>
    <w:rsid w:val="00D87315"/>
    <w:rsid w:val="00D90901"/>
    <w:rsid w:val="00D92AB3"/>
    <w:rsid w:val="00D97504"/>
    <w:rsid w:val="00DA3269"/>
    <w:rsid w:val="00DA5AAD"/>
    <w:rsid w:val="00DB19D4"/>
    <w:rsid w:val="00DB1D9C"/>
    <w:rsid w:val="00DC0C5F"/>
    <w:rsid w:val="00DC76F8"/>
    <w:rsid w:val="00DD2A88"/>
    <w:rsid w:val="00DE10D7"/>
    <w:rsid w:val="00DE1AB3"/>
    <w:rsid w:val="00DE280A"/>
    <w:rsid w:val="00DE3993"/>
    <w:rsid w:val="00DE4337"/>
    <w:rsid w:val="00DE4CEF"/>
    <w:rsid w:val="00DE4FDC"/>
    <w:rsid w:val="00DE716B"/>
    <w:rsid w:val="00DF4D78"/>
    <w:rsid w:val="00E04E9C"/>
    <w:rsid w:val="00E07647"/>
    <w:rsid w:val="00E1284D"/>
    <w:rsid w:val="00E14337"/>
    <w:rsid w:val="00E20B75"/>
    <w:rsid w:val="00E30CF3"/>
    <w:rsid w:val="00E31B38"/>
    <w:rsid w:val="00E32220"/>
    <w:rsid w:val="00E37068"/>
    <w:rsid w:val="00E438AF"/>
    <w:rsid w:val="00E44378"/>
    <w:rsid w:val="00E50075"/>
    <w:rsid w:val="00E51827"/>
    <w:rsid w:val="00E51FED"/>
    <w:rsid w:val="00E538DF"/>
    <w:rsid w:val="00E62711"/>
    <w:rsid w:val="00E62F6A"/>
    <w:rsid w:val="00E7180D"/>
    <w:rsid w:val="00E72418"/>
    <w:rsid w:val="00E77F5B"/>
    <w:rsid w:val="00E80CFD"/>
    <w:rsid w:val="00E8260C"/>
    <w:rsid w:val="00E830EF"/>
    <w:rsid w:val="00E83C8C"/>
    <w:rsid w:val="00E87DE0"/>
    <w:rsid w:val="00E916A1"/>
    <w:rsid w:val="00E923BC"/>
    <w:rsid w:val="00E9460F"/>
    <w:rsid w:val="00E95575"/>
    <w:rsid w:val="00E9589D"/>
    <w:rsid w:val="00EA195F"/>
    <w:rsid w:val="00EA53A9"/>
    <w:rsid w:val="00EB1117"/>
    <w:rsid w:val="00EB4EFE"/>
    <w:rsid w:val="00EC149B"/>
    <w:rsid w:val="00EC5B0C"/>
    <w:rsid w:val="00ED42DA"/>
    <w:rsid w:val="00ED702A"/>
    <w:rsid w:val="00EE1B03"/>
    <w:rsid w:val="00EE1BFA"/>
    <w:rsid w:val="00EE6BBC"/>
    <w:rsid w:val="00EF2B49"/>
    <w:rsid w:val="00EF2BC3"/>
    <w:rsid w:val="00EF5BBE"/>
    <w:rsid w:val="00EF74E2"/>
    <w:rsid w:val="00F0469D"/>
    <w:rsid w:val="00F07B60"/>
    <w:rsid w:val="00F13823"/>
    <w:rsid w:val="00F17266"/>
    <w:rsid w:val="00F206A3"/>
    <w:rsid w:val="00F223DB"/>
    <w:rsid w:val="00F234A2"/>
    <w:rsid w:val="00F239E2"/>
    <w:rsid w:val="00F247FA"/>
    <w:rsid w:val="00F30089"/>
    <w:rsid w:val="00F35661"/>
    <w:rsid w:val="00F470AB"/>
    <w:rsid w:val="00F470EC"/>
    <w:rsid w:val="00F50318"/>
    <w:rsid w:val="00F50713"/>
    <w:rsid w:val="00F516FC"/>
    <w:rsid w:val="00F53402"/>
    <w:rsid w:val="00F61EF0"/>
    <w:rsid w:val="00F629B6"/>
    <w:rsid w:val="00F62C8F"/>
    <w:rsid w:val="00F63046"/>
    <w:rsid w:val="00F63C4A"/>
    <w:rsid w:val="00F675D0"/>
    <w:rsid w:val="00F74DB2"/>
    <w:rsid w:val="00F770CF"/>
    <w:rsid w:val="00F773C7"/>
    <w:rsid w:val="00F80991"/>
    <w:rsid w:val="00F80DB6"/>
    <w:rsid w:val="00F83FE5"/>
    <w:rsid w:val="00F85717"/>
    <w:rsid w:val="00F86FB5"/>
    <w:rsid w:val="00F8796A"/>
    <w:rsid w:val="00F931E5"/>
    <w:rsid w:val="00F9471B"/>
    <w:rsid w:val="00FA09DF"/>
    <w:rsid w:val="00FA1163"/>
    <w:rsid w:val="00FA29FA"/>
    <w:rsid w:val="00FA4371"/>
    <w:rsid w:val="00FA4B3E"/>
    <w:rsid w:val="00FA551B"/>
    <w:rsid w:val="00FB0152"/>
    <w:rsid w:val="00FB0788"/>
    <w:rsid w:val="00FB4AF5"/>
    <w:rsid w:val="00FB62D6"/>
    <w:rsid w:val="00FC72A7"/>
    <w:rsid w:val="00FD0DE8"/>
    <w:rsid w:val="00FD139E"/>
    <w:rsid w:val="00FE65B4"/>
    <w:rsid w:val="00FE7D82"/>
    <w:rsid w:val="00FF4402"/>
    <w:rsid w:val="00FF4EEA"/>
    <w:rsid w:val="00FF7174"/>
    <w:rsid w:val="00FF7D67"/>
    <w:rsid w:val="01B36DE1"/>
    <w:rsid w:val="020B7CB7"/>
    <w:rsid w:val="05356B6B"/>
    <w:rsid w:val="076737DF"/>
    <w:rsid w:val="0A3983BF"/>
    <w:rsid w:val="0AD6A1DB"/>
    <w:rsid w:val="0C1285CD"/>
    <w:rsid w:val="0CCC2367"/>
    <w:rsid w:val="0FEA9BCC"/>
    <w:rsid w:val="11866C2D"/>
    <w:rsid w:val="16A4D423"/>
    <w:rsid w:val="179BFC86"/>
    <w:rsid w:val="1A0494D4"/>
    <w:rsid w:val="1BC2BE3F"/>
    <w:rsid w:val="1ED08AB2"/>
    <w:rsid w:val="1EEE770C"/>
    <w:rsid w:val="23FB5861"/>
    <w:rsid w:val="2A210FFF"/>
    <w:rsid w:val="2AED0526"/>
    <w:rsid w:val="2B592B3E"/>
    <w:rsid w:val="2C34D2AD"/>
    <w:rsid w:val="2C3E4D75"/>
    <w:rsid w:val="2CFBCF92"/>
    <w:rsid w:val="2D602C09"/>
    <w:rsid w:val="2E0127C1"/>
    <w:rsid w:val="2F55AD95"/>
    <w:rsid w:val="3186EDC2"/>
    <w:rsid w:val="31C97EA2"/>
    <w:rsid w:val="3457263A"/>
    <w:rsid w:val="3467BE25"/>
    <w:rsid w:val="3648F13D"/>
    <w:rsid w:val="36AA91C4"/>
    <w:rsid w:val="36D84106"/>
    <w:rsid w:val="3B4B3B01"/>
    <w:rsid w:val="3D54FC72"/>
    <w:rsid w:val="3D5C3695"/>
    <w:rsid w:val="3D6B83BF"/>
    <w:rsid w:val="3ED4C9EA"/>
    <w:rsid w:val="42AB5FA7"/>
    <w:rsid w:val="480BC730"/>
    <w:rsid w:val="4A0BCECA"/>
    <w:rsid w:val="4B5E3BE2"/>
    <w:rsid w:val="50180981"/>
    <w:rsid w:val="58DACC0B"/>
    <w:rsid w:val="5A0B5F8B"/>
    <w:rsid w:val="5B15B587"/>
    <w:rsid w:val="5CE2F62E"/>
    <w:rsid w:val="5EBD304D"/>
    <w:rsid w:val="6476DC33"/>
    <w:rsid w:val="66BC094D"/>
    <w:rsid w:val="67EEB72C"/>
    <w:rsid w:val="697B8F3F"/>
    <w:rsid w:val="69903BC1"/>
    <w:rsid w:val="6F712DE2"/>
    <w:rsid w:val="715D3F27"/>
    <w:rsid w:val="76D4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E46500"/>
  <w15:docId w15:val="{BF0B5584-3DFA-48E4-B1AD-AADDAFDC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991"/>
    <w:pPr>
      <w:spacing w:before="120" w:after="120" w:line="240" w:lineRule="auto"/>
      <w:ind w:left="144"/>
    </w:pPr>
    <w:rPr>
      <w:rFonts w:ascii="Lato" w:hAnsi="Lato" w:cs="Kanit Light"/>
      <w:color w:val="000000" w:themeColor="text1"/>
      <w:sz w:val="26"/>
      <w:szCs w:val="26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5B4"/>
    <w:pPr>
      <w:pBdr>
        <w:bottom w:val="single" w:sz="18" w:space="1" w:color="00377A"/>
      </w:pBdr>
      <w:tabs>
        <w:tab w:val="left" w:pos="8820"/>
      </w:tabs>
      <w:spacing w:before="240"/>
      <w:ind w:hanging="234"/>
      <w:outlineLvl w:val="0"/>
    </w:pPr>
    <w:rPr>
      <w:b/>
      <w:bCs/>
      <w:color w:val="00377A" w:themeColor="accent2"/>
      <w:sz w:val="34"/>
      <w:szCs w:val="34"/>
    </w:rPr>
  </w:style>
  <w:style w:type="paragraph" w:styleId="Heading2">
    <w:name w:val="heading 2"/>
    <w:next w:val="Normal"/>
    <w:link w:val="Heading2Char"/>
    <w:uiPriority w:val="9"/>
    <w:unhideWhenUsed/>
    <w:qFormat/>
    <w:rsid w:val="00B55018"/>
    <w:pPr>
      <w:pBdr>
        <w:bottom w:val="single" w:sz="12" w:space="1" w:color="00377A"/>
      </w:pBdr>
      <w:spacing w:before="300" w:after="120"/>
      <w:ind w:left="-86" w:right="86"/>
      <w:outlineLvl w:val="1"/>
    </w:pPr>
    <w:rPr>
      <w:rFonts w:ascii="Nunito SemiBold" w:hAnsi="Nunito SemiBold"/>
      <w:color w:val="00377A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018"/>
    <w:pPr>
      <w:spacing w:before="240"/>
      <w:outlineLvl w:val="2"/>
    </w:pPr>
    <w:rPr>
      <w:rFonts w:ascii="Nunito SemiBold" w:hAnsi="Nunito SemiBold"/>
      <w:bCs/>
      <w:color w:val="004CA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06030"/>
    <w:pPr>
      <w:outlineLvl w:val="3"/>
    </w:pPr>
    <w:rPr>
      <w:i/>
      <w:iCs/>
      <w:color w:val="2F8896" w:themeColor="accent5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7E"/>
    <w:rPr>
      <w:color w:val="808080"/>
    </w:rPr>
  </w:style>
  <w:style w:type="paragraph" w:styleId="NoSpacing">
    <w:name w:val="No Spacing"/>
    <w:link w:val="NoSpacingChar"/>
    <w:uiPriority w:val="1"/>
    <w:rsid w:val="002A1AC2"/>
    <w:pPr>
      <w:spacing w:after="0" w:line="240" w:lineRule="auto"/>
    </w:pPr>
    <w:rPr>
      <w:rFonts w:ascii="Cambria" w:hAnsi="Cambria"/>
      <w:color w:val="3C3C3C"/>
    </w:rPr>
  </w:style>
  <w:style w:type="character" w:customStyle="1" w:styleId="Heading1Char">
    <w:name w:val="Heading 1 Char"/>
    <w:basedOn w:val="DefaultParagraphFont"/>
    <w:link w:val="Heading1"/>
    <w:uiPriority w:val="9"/>
    <w:rsid w:val="00FE65B4"/>
    <w:rPr>
      <w:rFonts w:ascii="Lato" w:hAnsi="Lato" w:cs="Kanit Light"/>
      <w:b/>
      <w:bCs/>
      <w:color w:val="00377A" w:themeColor="accent2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B55018"/>
    <w:rPr>
      <w:rFonts w:ascii="Nunito SemiBold" w:hAnsi="Nunito SemiBold"/>
      <w:color w:val="00377A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5661"/>
    <w:rPr>
      <w:color w:val="0000E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6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16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5018"/>
    <w:rPr>
      <w:rFonts w:ascii="Nunito SemiBold" w:hAnsi="Nunito SemiBold" w:cs="Kanit Light"/>
      <w:bCs/>
      <w:color w:val="004CA8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47"/>
    <w:rPr>
      <w:rFonts w:ascii="Segoe UI" w:hAnsi="Segoe UI" w:cs="Segoe UI"/>
      <w:color w:val="5F5F5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5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D68"/>
    <w:rPr>
      <w:rFonts w:ascii="Cambria" w:hAnsi="Cambria"/>
      <w:color w:val="5F5F5F"/>
    </w:rPr>
  </w:style>
  <w:style w:type="paragraph" w:styleId="Footer">
    <w:name w:val="footer"/>
    <w:basedOn w:val="Normal"/>
    <w:link w:val="FooterChar"/>
    <w:uiPriority w:val="99"/>
    <w:unhideWhenUsed/>
    <w:rsid w:val="00CB5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D68"/>
    <w:rPr>
      <w:rFonts w:ascii="Cambria" w:hAnsi="Cambria"/>
      <w:color w:val="5F5F5F"/>
    </w:rPr>
  </w:style>
  <w:style w:type="character" w:styleId="CommentReference">
    <w:name w:val="annotation reference"/>
    <w:basedOn w:val="DefaultParagraphFont"/>
    <w:uiPriority w:val="99"/>
    <w:semiHidden/>
    <w:unhideWhenUsed/>
    <w:rsid w:val="00F85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5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5717"/>
    <w:rPr>
      <w:rFonts w:ascii="Cambria" w:hAnsi="Cambria"/>
      <w:color w:val="5F5F5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717"/>
    <w:rPr>
      <w:rFonts w:ascii="Cambria" w:hAnsi="Cambria"/>
      <w:b/>
      <w:bCs/>
      <w:color w:val="5F5F5F"/>
      <w:sz w:val="20"/>
      <w:szCs w:val="20"/>
    </w:rPr>
  </w:style>
  <w:style w:type="paragraph" w:styleId="Revision">
    <w:name w:val="Revision"/>
    <w:hidden/>
    <w:uiPriority w:val="99"/>
    <w:semiHidden/>
    <w:rsid w:val="00550E4B"/>
    <w:pPr>
      <w:spacing w:after="0" w:line="240" w:lineRule="auto"/>
    </w:pPr>
    <w:rPr>
      <w:rFonts w:ascii="Cambria" w:hAnsi="Cambria"/>
      <w:color w:val="5F5F5F"/>
    </w:rPr>
  </w:style>
  <w:style w:type="paragraph" w:customStyle="1" w:styleId="paragraph">
    <w:name w:val="paragraph"/>
    <w:basedOn w:val="Normal"/>
    <w:rsid w:val="0084778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847781"/>
  </w:style>
  <w:style w:type="character" w:customStyle="1" w:styleId="eop">
    <w:name w:val="eop"/>
    <w:basedOn w:val="DefaultParagraphFont"/>
    <w:rsid w:val="00847781"/>
  </w:style>
  <w:style w:type="character" w:styleId="UnresolvedMention">
    <w:name w:val="Unresolved Mention"/>
    <w:basedOn w:val="DefaultParagraphFont"/>
    <w:uiPriority w:val="99"/>
    <w:semiHidden/>
    <w:unhideWhenUsed/>
    <w:rsid w:val="00C928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3A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6C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C3A0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7A8"/>
    <w:pPr>
      <w:pBdr>
        <w:top w:val="single" w:sz="4" w:space="10" w:color="448980" w:themeColor="accent1"/>
        <w:bottom w:val="single" w:sz="4" w:space="10" w:color="448980" w:themeColor="accent1"/>
      </w:pBdr>
      <w:spacing w:before="360" w:after="360"/>
      <w:ind w:left="864" w:right="864"/>
      <w:jc w:val="center"/>
    </w:pPr>
    <w:rPr>
      <w:i/>
      <w:iCs/>
      <w:color w:val="44898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7A8"/>
    <w:rPr>
      <w:rFonts w:ascii="Cambria" w:hAnsi="Cambria"/>
      <w:i/>
      <w:iCs/>
      <w:color w:val="448980" w:themeColor="accent1"/>
    </w:rPr>
  </w:style>
  <w:style w:type="paragraph" w:customStyle="1" w:styleId="H2Ryan">
    <w:name w:val="H2 Ryan"/>
    <w:basedOn w:val="Heading2"/>
    <w:link w:val="H2RyanChar"/>
    <w:uiPriority w:val="2"/>
    <w:rsid w:val="00196A5F"/>
    <w:pPr>
      <w:keepNext/>
      <w:keepLines/>
      <w:pBdr>
        <w:bottom w:val="single" w:sz="4" w:space="1" w:color="2F8896"/>
      </w:pBdr>
      <w:shd w:val="clear" w:color="auto" w:fill="448980"/>
      <w:spacing w:before="120" w:after="200" w:line="240" w:lineRule="auto"/>
    </w:pPr>
    <w:rPr>
      <w:rFonts w:ascii="Cambria Math" w:eastAsiaTheme="majorEastAsia" w:hAnsi="Cambria Math" w:cstheme="majorBidi"/>
      <w:color w:val="FFFFFF" w:themeColor="background1"/>
      <w:kern w:val="2"/>
      <w:sz w:val="36"/>
      <w:szCs w:val="36"/>
      <w14:ligatures w14:val="standardContextual"/>
    </w:rPr>
  </w:style>
  <w:style w:type="character" w:customStyle="1" w:styleId="H2RyanChar">
    <w:name w:val="H2 Ryan Char"/>
    <w:basedOn w:val="Heading2Char"/>
    <w:link w:val="H2Ryan"/>
    <w:uiPriority w:val="2"/>
    <w:rsid w:val="00196A5F"/>
    <w:rPr>
      <w:rFonts w:ascii="Cambria Math" w:eastAsiaTheme="majorEastAsia" w:hAnsi="Cambria Math" w:cstheme="majorBidi"/>
      <w:color w:val="FFFFFF" w:themeColor="background1"/>
      <w:kern w:val="2"/>
      <w:sz w:val="36"/>
      <w:szCs w:val="36"/>
      <w:shd w:val="clear" w:color="auto" w:fill="448980"/>
      <w14:ligatures w14:val="standardContextual"/>
    </w:rPr>
  </w:style>
  <w:style w:type="paragraph" w:customStyle="1" w:styleId="Normal1">
    <w:name w:val="Normal1"/>
    <w:rsid w:val="00DC76F8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095288"/>
    <w:pPr>
      <w:pBdr>
        <w:bottom w:val="none" w:sz="0" w:space="0" w:color="auto"/>
      </w:pBdr>
      <w:spacing w:before="120" w:after="60"/>
      <w:ind w:right="-864" w:hanging="54"/>
    </w:pPr>
    <w:rPr>
      <w:b w:val="0"/>
      <w:bCs w:val="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95288"/>
    <w:rPr>
      <w:rFonts w:ascii="Lato" w:hAnsi="Lato" w:cs="Kanit Light"/>
      <w:color w:val="00377A" w:themeColor="accent2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706030"/>
    <w:rPr>
      <w:rFonts w:ascii="Nunito SemiBold" w:hAnsi="Nunito SemiBold" w:cs="Kanit Light"/>
      <w:bCs/>
      <w:i/>
      <w:iCs/>
      <w:color w:val="2F8896" w:themeColor="accent5"/>
      <w:sz w:val="25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6652ED"/>
    <w:pPr>
      <w:keepNext/>
      <w:keepLines/>
      <w:pBdr>
        <w:bottom w:val="none" w:sz="0" w:space="0" w:color="auto"/>
      </w:pBdr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color w:val="33665F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652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52E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52ED"/>
    <w:pPr>
      <w:spacing w:after="100"/>
      <w:ind w:left="480"/>
    </w:pPr>
  </w:style>
  <w:style w:type="paragraph" w:styleId="Subtitle">
    <w:name w:val="Subtitle"/>
    <w:basedOn w:val="Title"/>
    <w:next w:val="Normal"/>
    <w:link w:val="SubtitleChar"/>
    <w:uiPriority w:val="11"/>
    <w:qFormat/>
    <w:rsid w:val="00095288"/>
    <w:rPr>
      <w:b/>
      <w:bCs/>
      <w:noProof/>
      <w:sz w:val="34"/>
      <w:szCs w:val="34"/>
    </w:rPr>
  </w:style>
  <w:style w:type="character" w:customStyle="1" w:styleId="SubtitleChar">
    <w:name w:val="Subtitle Char"/>
    <w:basedOn w:val="DefaultParagraphFont"/>
    <w:link w:val="Subtitle"/>
    <w:uiPriority w:val="11"/>
    <w:rsid w:val="00095288"/>
    <w:rPr>
      <w:rFonts w:ascii="Lato" w:hAnsi="Lato" w:cs="Kanit Light"/>
      <w:b/>
      <w:bCs/>
      <w:noProof/>
      <w:color w:val="00377A" w:themeColor="accent2"/>
      <w:sz w:val="34"/>
      <w:szCs w:val="34"/>
    </w:rPr>
  </w:style>
  <w:style w:type="character" w:styleId="Emphasis">
    <w:name w:val="Emphasis"/>
    <w:basedOn w:val="DefaultParagraphFont"/>
    <w:uiPriority w:val="20"/>
    <w:qFormat/>
    <w:rsid w:val="00AD3D92"/>
    <w:rPr>
      <w:i/>
      <w:iCs/>
    </w:rPr>
  </w:style>
  <w:style w:type="paragraph" w:customStyle="1" w:styleId="MainBullet">
    <w:name w:val="Main Bullet"/>
    <w:basedOn w:val="NoSpacing"/>
    <w:link w:val="MainBulletChar"/>
    <w:qFormat/>
    <w:rsid w:val="007C5539"/>
    <w:pPr>
      <w:numPr>
        <w:numId w:val="14"/>
      </w:numPr>
      <w:spacing w:after="120"/>
      <w:ind w:left="720"/>
    </w:pPr>
    <w:rPr>
      <w:rFonts w:ascii="Lato" w:hAnsi="Lato"/>
      <w:color w:val="000000" w:themeColor="text1"/>
      <w:sz w:val="26"/>
      <w:szCs w:val="26"/>
      <w:shd w:val="clear" w:color="auto" w:fill="FFFFFF"/>
    </w:rPr>
  </w:style>
  <w:style w:type="character" w:customStyle="1" w:styleId="NoSpacingChar">
    <w:name w:val="No Spacing Char"/>
    <w:basedOn w:val="DefaultParagraphFont"/>
    <w:link w:val="NoSpacing"/>
    <w:uiPriority w:val="1"/>
    <w:rsid w:val="00B94991"/>
    <w:rPr>
      <w:rFonts w:ascii="Cambria" w:hAnsi="Cambria"/>
      <w:color w:val="3C3C3C"/>
    </w:rPr>
  </w:style>
  <w:style w:type="character" w:customStyle="1" w:styleId="MainBulletChar">
    <w:name w:val="Main Bullet Char"/>
    <w:basedOn w:val="NoSpacingChar"/>
    <w:link w:val="MainBullet"/>
    <w:rsid w:val="007C5539"/>
    <w:rPr>
      <w:rFonts w:ascii="Lato" w:hAnsi="Lato"/>
      <w:color w:val="000000" w:themeColor="text1"/>
      <w:sz w:val="26"/>
      <w:szCs w:val="26"/>
    </w:rPr>
  </w:style>
  <w:style w:type="paragraph" w:customStyle="1" w:styleId="MainNumber">
    <w:name w:val="Main Number"/>
    <w:basedOn w:val="MainBullet"/>
    <w:link w:val="MainNumberChar"/>
    <w:qFormat/>
    <w:rsid w:val="00F80991"/>
    <w:pPr>
      <w:numPr>
        <w:numId w:val="36"/>
      </w:numPr>
    </w:pPr>
  </w:style>
  <w:style w:type="character" w:customStyle="1" w:styleId="MainNumberChar">
    <w:name w:val="Main Number Char"/>
    <w:basedOn w:val="MainBulletChar"/>
    <w:link w:val="MainNumber"/>
    <w:rsid w:val="00F80991"/>
    <w:rPr>
      <w:rFonts w:ascii="Lato" w:hAnsi="Lato"/>
      <w:color w:val="000000" w:themeColor="text1"/>
      <w:sz w:val="26"/>
      <w:szCs w:val="26"/>
    </w:rPr>
  </w:style>
  <w:style w:type="paragraph" w:customStyle="1" w:styleId="BorderBox">
    <w:name w:val="Border Box"/>
    <w:basedOn w:val="Normal"/>
    <w:link w:val="BorderBoxChar"/>
    <w:qFormat/>
    <w:rsid w:val="00FE65B4"/>
    <w:pPr>
      <w:pBdr>
        <w:top w:val="single" w:sz="12" w:space="1" w:color="00377A"/>
        <w:left w:val="single" w:sz="12" w:space="4" w:color="00377A"/>
        <w:bottom w:val="single" w:sz="12" w:space="1" w:color="00377A"/>
        <w:right w:val="single" w:sz="12" w:space="4" w:color="00377A"/>
        <w:between w:val="single" w:sz="12" w:space="1" w:color="00377A"/>
        <w:bar w:val="single" w:sz="12" w:color="00377A"/>
      </w:pBdr>
      <w:tabs>
        <w:tab w:val="left" w:pos="8640"/>
      </w:tabs>
      <w:ind w:left="270" w:right="270"/>
    </w:pPr>
    <w:rPr>
      <w:noProof/>
      <w:color w:val="00377A" w:themeColor="accent2"/>
    </w:rPr>
  </w:style>
  <w:style w:type="character" w:customStyle="1" w:styleId="BorderBoxChar">
    <w:name w:val="Border Box Char"/>
    <w:basedOn w:val="DefaultParagraphFont"/>
    <w:link w:val="BorderBox"/>
    <w:rsid w:val="00FE65B4"/>
    <w:rPr>
      <w:rFonts w:ascii="Lato" w:hAnsi="Lato" w:cs="Kanit Light"/>
      <w:noProof/>
      <w:color w:val="00377A" w:themeColor="accent2"/>
      <w:sz w:val="26"/>
      <w:szCs w:val="26"/>
    </w:rPr>
  </w:style>
  <w:style w:type="paragraph" w:customStyle="1" w:styleId="Notice">
    <w:name w:val="Notice"/>
    <w:basedOn w:val="Normal"/>
    <w:link w:val="NoticeChar"/>
    <w:qFormat/>
    <w:rsid w:val="004D346D"/>
    <w:rPr>
      <w:b/>
      <w:bCs/>
      <w:i/>
      <w:iCs/>
      <w:shd w:val="clear" w:color="auto" w:fill="auto"/>
    </w:rPr>
  </w:style>
  <w:style w:type="character" w:customStyle="1" w:styleId="NoticeChar">
    <w:name w:val="Notice Char"/>
    <w:basedOn w:val="DefaultParagraphFont"/>
    <w:link w:val="Notice"/>
    <w:rsid w:val="004D346D"/>
    <w:rPr>
      <w:rFonts w:ascii="Lato" w:hAnsi="Lato" w:cs="Kanit Light"/>
      <w:b/>
      <w:bCs/>
      <w:i/>
      <w:iCs/>
      <w:color w:val="000000" w:themeColor="text1"/>
      <w:sz w:val="26"/>
      <w:szCs w:val="26"/>
    </w:rPr>
  </w:style>
  <w:style w:type="paragraph" w:customStyle="1" w:styleId="Pictureborder">
    <w:name w:val="Picture border"/>
    <w:basedOn w:val="Normal"/>
    <w:link w:val="PictureborderChar"/>
    <w:rsid w:val="00A51DE8"/>
    <w:rPr>
      <w:noProof/>
    </w:rPr>
  </w:style>
  <w:style w:type="character" w:customStyle="1" w:styleId="PictureborderChar">
    <w:name w:val="Picture border Char"/>
    <w:basedOn w:val="DefaultParagraphFont"/>
    <w:link w:val="Pictureborder"/>
    <w:rsid w:val="00A51DE8"/>
    <w:rPr>
      <w:rFonts w:ascii="Lato" w:hAnsi="Lato" w:cs="Kanit Light"/>
      <w:noProof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0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Documents\Custom%20Office%20Templates\D2L%20Assignment%20Content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323F4F"/>
      </a:dk2>
      <a:lt2>
        <a:srgbClr val="E7E6E6"/>
      </a:lt2>
      <a:accent1>
        <a:srgbClr val="448980"/>
      </a:accent1>
      <a:accent2>
        <a:srgbClr val="00377A"/>
      </a:accent2>
      <a:accent3>
        <a:srgbClr val="A5A5A5"/>
      </a:accent3>
      <a:accent4>
        <a:srgbClr val="FFC423"/>
      </a:accent4>
      <a:accent5>
        <a:srgbClr val="2F8896"/>
      </a:accent5>
      <a:accent6>
        <a:srgbClr val="70AD47"/>
      </a:accent6>
      <a:hlink>
        <a:srgbClr val="0000EE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C7404C7D8B59458F8A6CA033BE33BA" ma:contentTypeVersion="15" ma:contentTypeDescription="Create a new document." ma:contentTypeScope="" ma:versionID="4d074c43aa630e8d66bf30e38f1f8104">
  <xsd:schema xmlns:xsd="http://www.w3.org/2001/XMLSchema" xmlns:xs="http://www.w3.org/2001/XMLSchema" xmlns:p="http://schemas.microsoft.com/office/2006/metadata/properties" xmlns:ns3="7629f565-1669-4dd5-aa33-9058d01ffa0c" xmlns:ns4="0284a754-296d-44d9-902b-b857d36c625b" targetNamespace="http://schemas.microsoft.com/office/2006/metadata/properties" ma:root="true" ma:fieldsID="23e2aa8971abbc4d67bf0332a20720da" ns3:_="" ns4:_="">
    <xsd:import namespace="7629f565-1669-4dd5-aa33-9058d01ffa0c"/>
    <xsd:import namespace="0284a754-296d-44d9-902b-b857d36c62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9f565-1669-4dd5-aa33-9058d01ff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4a754-296d-44d9-902b-b857d36c6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9f565-1669-4dd5-aa33-9058d01ffa0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6D34E6-8325-49C8-A773-797B388BC5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E69973-9794-4CF0-BB48-6EECEFD81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29f565-1669-4dd5-aa33-9058d01ffa0c"/>
    <ds:schemaRef ds:uri="0284a754-296d-44d9-902b-b857d36c6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9994F2-89E0-4C1B-8E14-A351F4432EA6}">
  <ds:schemaRefs>
    <ds:schemaRef ds:uri="http://schemas.microsoft.com/office/2006/metadata/properties"/>
    <ds:schemaRef ds:uri="http://schemas.microsoft.com/office/infopath/2007/PartnerControls"/>
    <ds:schemaRef ds:uri="7629f565-1669-4dd5-aa33-9058d01ffa0c"/>
  </ds:schemaRefs>
</ds:datastoreItem>
</file>

<file path=customXml/itemProps4.xml><?xml version="1.0" encoding="utf-8"?>
<ds:datastoreItem xmlns:ds="http://schemas.openxmlformats.org/officeDocument/2006/customXml" ds:itemID="{446FF86C-1B5E-4332-9E72-19CD7F78B3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D2L Assignment Content Template v1.dotx</Template>
  <TotalTime>311</TotalTime>
  <Pages>4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Haas, Ryan R</cp:lastModifiedBy>
  <cp:revision>3</cp:revision>
  <cp:lastPrinted>2016-05-02T20:45:00Z</cp:lastPrinted>
  <dcterms:created xsi:type="dcterms:W3CDTF">2024-07-26T18:08:00Z</dcterms:created>
  <dcterms:modified xsi:type="dcterms:W3CDTF">2024-07-26T23:19:00Z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0x010100A0C7404C7D8B59458F8A6CA033BE33BA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GrammarlyDocumentId">
    <vt:lpwstr>41b8558341180bc19d1a293d99a4d23b71c88ac9e3e63f6b3febc9a1233cc085</vt:lpwstr>
  </property>
</Properties>
</file>